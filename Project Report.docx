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FAADC"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6A07955A" wp14:editId="3C9487A3">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Bright blue glacial lake surrounded by white ice on a dark mountain"/>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3A1AB149" w14:textId="13724B6C" w:rsidR="00C6554A" w:rsidRPr="00BA5AA9" w:rsidRDefault="00B121D5" w:rsidP="00C6554A">
      <w:pPr>
        <w:pStyle w:val="Title"/>
        <w:rPr>
          <w:sz w:val="50"/>
          <w:szCs w:val="50"/>
        </w:rPr>
      </w:pPr>
      <w:r w:rsidRPr="00BA5AA9">
        <w:rPr>
          <w:sz w:val="50"/>
          <w:szCs w:val="50"/>
        </w:rPr>
        <w:t>Multi-Threaded</w:t>
      </w:r>
      <w:r w:rsidR="00BA5AA9" w:rsidRPr="00BA5AA9">
        <w:rPr>
          <w:sz w:val="50"/>
          <w:szCs w:val="50"/>
        </w:rPr>
        <w:t xml:space="preserve"> Ping Pong Chat Application with </w:t>
      </w:r>
      <w:r w:rsidR="00837584" w:rsidRPr="00BA5AA9">
        <w:rPr>
          <w:sz w:val="50"/>
          <w:szCs w:val="50"/>
        </w:rPr>
        <w:t>Re</w:t>
      </w:r>
      <w:r w:rsidR="00BA5AA9" w:rsidRPr="00BA5AA9">
        <w:rPr>
          <w:sz w:val="50"/>
          <w:szCs w:val="50"/>
        </w:rPr>
        <w:t>lay Server</w:t>
      </w:r>
    </w:p>
    <w:p w14:paraId="2D0FFEA2" w14:textId="0EB354B9" w:rsidR="00C6554A" w:rsidRPr="00D5413C" w:rsidRDefault="009B5F76" w:rsidP="00C6554A">
      <w:pPr>
        <w:pStyle w:val="Subtitle"/>
      </w:pPr>
      <w:r w:rsidRPr="009B5F76">
        <w:t>Parallel &amp; Distributed Computing</w:t>
      </w:r>
    </w:p>
    <w:p w14:paraId="59A860C5" w14:textId="3D7F895B" w:rsidR="00C6554A" w:rsidRDefault="00174389" w:rsidP="00C6554A">
      <w:pPr>
        <w:pStyle w:val="ContactInfo"/>
      </w:pPr>
      <w:r>
        <w:t xml:space="preserve">Muhammad Owais Zameer </w:t>
      </w:r>
      <w:r w:rsidR="00C6554A">
        <w:t xml:space="preserve">| </w:t>
      </w:r>
      <w:r w:rsidR="009B5F76">
        <w:t xml:space="preserve">Project Report </w:t>
      </w:r>
      <w:r w:rsidR="00C6554A">
        <w:t>|</w:t>
      </w:r>
      <w:r w:rsidR="00C6554A" w:rsidRPr="00D5413C">
        <w:t xml:space="preserve"> </w:t>
      </w:r>
      <w:r w:rsidR="00E57B6A">
        <w:t>0</w:t>
      </w:r>
      <w:r>
        <w:t>4</w:t>
      </w:r>
      <w:r w:rsidR="00837584">
        <w:t>-</w:t>
      </w:r>
      <w:r w:rsidR="00E57B6A">
        <w:t>Jan</w:t>
      </w:r>
      <w:r w:rsidR="00837584">
        <w:t>-202</w:t>
      </w:r>
      <w:r w:rsidR="00E57B6A">
        <w:t>4</w:t>
      </w:r>
      <w:r w:rsidR="00C6554A">
        <w:br w:type="page"/>
      </w:r>
    </w:p>
    <w:p w14:paraId="2B955031" w14:textId="438C41AF" w:rsidR="00C6554A" w:rsidRPr="009E2155" w:rsidRDefault="00837584" w:rsidP="00C6554A">
      <w:pPr>
        <w:pStyle w:val="Heading1"/>
        <w:rPr>
          <w:sz w:val="36"/>
          <w:szCs w:val="36"/>
        </w:rPr>
      </w:pPr>
      <w:r w:rsidRPr="009E2155">
        <w:rPr>
          <w:sz w:val="36"/>
          <w:szCs w:val="36"/>
        </w:rPr>
        <w:lastRenderedPageBreak/>
        <w:t>Group Members</w:t>
      </w:r>
    </w:p>
    <w:p w14:paraId="2B429355" w14:textId="033CAE91" w:rsidR="00C6554A" w:rsidRPr="009E2155" w:rsidRDefault="00837584" w:rsidP="009E2155">
      <w:pPr>
        <w:pStyle w:val="ListNumber"/>
        <w:rPr>
          <w:sz w:val="28"/>
          <w:szCs w:val="28"/>
        </w:rPr>
      </w:pPr>
      <w:r w:rsidRPr="009E2155">
        <w:rPr>
          <w:sz w:val="28"/>
          <w:szCs w:val="28"/>
        </w:rPr>
        <w:t>Muhammad Nomir | 11330 (Leader)</w:t>
      </w:r>
    </w:p>
    <w:p w14:paraId="1BAA3C33" w14:textId="77777777" w:rsidR="009E2155" w:rsidRPr="009E2155" w:rsidRDefault="009E2155" w:rsidP="009E2155">
      <w:pPr>
        <w:pStyle w:val="ListNumber"/>
        <w:numPr>
          <w:ilvl w:val="0"/>
          <w:numId w:val="0"/>
        </w:numPr>
        <w:ind w:left="360"/>
        <w:rPr>
          <w:sz w:val="28"/>
          <w:szCs w:val="28"/>
        </w:rPr>
      </w:pPr>
    </w:p>
    <w:p w14:paraId="0F20E8FC" w14:textId="66EFE57E" w:rsidR="00431A42" w:rsidRPr="0047615D" w:rsidRDefault="0047615D" w:rsidP="0047615D">
      <w:pPr>
        <w:pStyle w:val="ListNumber"/>
        <w:rPr>
          <w:sz w:val="28"/>
          <w:szCs w:val="28"/>
        </w:rPr>
      </w:pPr>
      <w:r>
        <w:rPr>
          <w:sz w:val="28"/>
          <w:szCs w:val="28"/>
        </w:rPr>
        <w:t>Parkash</w:t>
      </w:r>
      <w:r w:rsidR="00837584" w:rsidRPr="009E2155">
        <w:rPr>
          <w:sz w:val="28"/>
          <w:szCs w:val="28"/>
        </w:rPr>
        <w:t xml:space="preserve"> | </w:t>
      </w:r>
      <w:r w:rsidR="0022591B">
        <w:rPr>
          <w:sz w:val="28"/>
          <w:szCs w:val="28"/>
        </w:rPr>
        <w:t>11089</w:t>
      </w:r>
      <w:r w:rsidR="00431A42">
        <w:br w:type="page"/>
      </w:r>
    </w:p>
    <w:p w14:paraId="7DCD60E6" w14:textId="08D1D8A6" w:rsidR="009E2155" w:rsidRPr="007F2EBA" w:rsidRDefault="00431A42" w:rsidP="007F2EBA">
      <w:pPr>
        <w:pStyle w:val="Heading1"/>
        <w:jc w:val="both"/>
        <w:rPr>
          <w:sz w:val="36"/>
          <w:szCs w:val="36"/>
        </w:rPr>
      </w:pPr>
      <w:r w:rsidRPr="007F2EBA">
        <w:rPr>
          <w:sz w:val="36"/>
          <w:szCs w:val="36"/>
        </w:rPr>
        <w:lastRenderedPageBreak/>
        <w:t>Introduction</w:t>
      </w:r>
    </w:p>
    <w:p w14:paraId="0F534D02" w14:textId="54A394A5" w:rsidR="00431A42" w:rsidRPr="007F2EBA" w:rsidRDefault="004B2444" w:rsidP="007F2EBA">
      <w:pPr>
        <w:jc w:val="both"/>
        <w:rPr>
          <w:sz w:val="24"/>
          <w:szCs w:val="24"/>
        </w:rPr>
      </w:pPr>
      <w:r w:rsidRPr="004B2444">
        <w:rPr>
          <w:sz w:val="24"/>
          <w:szCs w:val="24"/>
        </w:rPr>
        <w:t>The purpose of the MPI (Message Passing Interface) server, client, and relay server application is to facilitate distributed communication and coordination between multiple computing nodes in a parallel computing environment. This system is designed to allow different processes to exchange messages, share information, and collaboratively solve complex problems. The significance of this application lies in its ability to harness the power of parallel processing, enabling improved performance and efficiency in solving computationally intensive tasks</w:t>
      </w:r>
      <w:r w:rsidR="00431A42" w:rsidRPr="007F2EBA">
        <w:rPr>
          <w:sz w:val="24"/>
          <w:szCs w:val="24"/>
        </w:rPr>
        <w:t>.</w:t>
      </w:r>
    </w:p>
    <w:p w14:paraId="31C38FB6" w14:textId="3894836D" w:rsidR="00431A42" w:rsidRPr="007F2EBA" w:rsidRDefault="00431A42" w:rsidP="007F2EBA">
      <w:pPr>
        <w:pStyle w:val="Heading2"/>
        <w:jc w:val="both"/>
        <w:rPr>
          <w:sz w:val="32"/>
          <w:szCs w:val="32"/>
        </w:rPr>
      </w:pPr>
      <w:r w:rsidRPr="007F2EBA">
        <w:rPr>
          <w:sz w:val="32"/>
          <w:szCs w:val="32"/>
        </w:rPr>
        <w:t>Purpose</w:t>
      </w:r>
      <w:r w:rsidR="004B2444">
        <w:rPr>
          <w:sz w:val="32"/>
          <w:szCs w:val="32"/>
        </w:rPr>
        <w:t xml:space="preserve"> &amp; Goals</w:t>
      </w:r>
      <w:r w:rsidRPr="007F2EBA">
        <w:rPr>
          <w:sz w:val="32"/>
          <w:szCs w:val="32"/>
        </w:rPr>
        <w:t>:</w:t>
      </w:r>
    </w:p>
    <w:p w14:paraId="467B32EC" w14:textId="78E3E626" w:rsidR="00431A42" w:rsidRPr="007F2EBA" w:rsidRDefault="0022591B" w:rsidP="007F2EBA">
      <w:pPr>
        <w:jc w:val="both"/>
        <w:rPr>
          <w:sz w:val="24"/>
          <w:szCs w:val="24"/>
        </w:rPr>
      </w:pPr>
      <w:r w:rsidRPr="0022591B">
        <w:rPr>
          <w:sz w:val="24"/>
          <w:szCs w:val="24"/>
        </w:rPr>
        <w:t>The purpose of the application is to create a reliable and secure communication infrastructure where a client and a server can exchange messages seamlessly. The inclusion of a relay/vpn server adds an extra layer of versatility, allowing for potential use cases such as secure data relay or virtual private network (VPN) functionality, and all of this happens  through MPI framework</w:t>
      </w:r>
      <w:r>
        <w:rPr>
          <w:sz w:val="24"/>
          <w:szCs w:val="24"/>
        </w:rPr>
        <w:t>.</w:t>
      </w:r>
    </w:p>
    <w:p w14:paraId="18C719B4" w14:textId="3D6CC818" w:rsidR="00431A42" w:rsidRPr="007F2EBA" w:rsidRDefault="00763D2B" w:rsidP="007F2EBA">
      <w:pPr>
        <w:pStyle w:val="ListNumber"/>
        <w:numPr>
          <w:ilvl w:val="0"/>
          <w:numId w:val="28"/>
        </w:numPr>
        <w:jc w:val="both"/>
        <w:rPr>
          <w:sz w:val="24"/>
          <w:szCs w:val="24"/>
        </w:rPr>
      </w:pPr>
      <w:r w:rsidRPr="00763D2B">
        <w:rPr>
          <w:b/>
          <w:bCs/>
          <w:sz w:val="24"/>
          <w:szCs w:val="24"/>
        </w:rPr>
        <w:t>MPI Framework</w:t>
      </w:r>
      <w:r w:rsidR="00431A42" w:rsidRPr="007F2EBA">
        <w:rPr>
          <w:b/>
          <w:bCs/>
          <w:sz w:val="24"/>
          <w:szCs w:val="24"/>
        </w:rPr>
        <w:t>:</w:t>
      </w:r>
      <w:r w:rsidR="00431A42" w:rsidRPr="007F2EBA">
        <w:rPr>
          <w:sz w:val="24"/>
          <w:szCs w:val="24"/>
        </w:rPr>
        <w:t xml:space="preserve"> </w:t>
      </w:r>
      <w:r w:rsidR="00321C31" w:rsidRPr="00321C31">
        <w:rPr>
          <w:sz w:val="24"/>
          <w:szCs w:val="24"/>
        </w:rPr>
        <w:t>Develop  the whole application through MPI framework and incorporate it into the project to ensure seamless communication</w:t>
      </w:r>
      <w:r w:rsidR="00431A42" w:rsidRPr="007F2EBA">
        <w:rPr>
          <w:sz w:val="24"/>
          <w:szCs w:val="24"/>
        </w:rPr>
        <w:t>.</w:t>
      </w:r>
    </w:p>
    <w:p w14:paraId="25EA1D04" w14:textId="77777777" w:rsidR="00431A42" w:rsidRPr="007F2EBA" w:rsidRDefault="00431A42" w:rsidP="007F2EBA">
      <w:pPr>
        <w:pStyle w:val="ListNumber"/>
        <w:numPr>
          <w:ilvl w:val="0"/>
          <w:numId w:val="0"/>
        </w:numPr>
        <w:jc w:val="both"/>
        <w:rPr>
          <w:sz w:val="24"/>
          <w:szCs w:val="24"/>
        </w:rPr>
      </w:pPr>
    </w:p>
    <w:p w14:paraId="3A8C6C0F" w14:textId="45F2A587" w:rsidR="00431A42" w:rsidRPr="007F2EBA" w:rsidRDefault="005F2DC6" w:rsidP="007F2EBA">
      <w:pPr>
        <w:pStyle w:val="ListNumber"/>
        <w:numPr>
          <w:ilvl w:val="0"/>
          <w:numId w:val="28"/>
        </w:numPr>
        <w:jc w:val="both"/>
        <w:rPr>
          <w:sz w:val="24"/>
          <w:szCs w:val="24"/>
        </w:rPr>
      </w:pPr>
      <w:r w:rsidRPr="005F2DC6">
        <w:rPr>
          <w:b/>
          <w:bCs/>
          <w:sz w:val="24"/>
          <w:szCs w:val="24"/>
        </w:rPr>
        <w:t>Client-Server Communication</w:t>
      </w:r>
      <w:r w:rsidR="00431A42" w:rsidRPr="007F2EBA">
        <w:rPr>
          <w:b/>
          <w:bCs/>
          <w:sz w:val="24"/>
          <w:szCs w:val="24"/>
        </w:rPr>
        <w:t>:</w:t>
      </w:r>
      <w:r w:rsidR="00431A42" w:rsidRPr="007F2EBA">
        <w:rPr>
          <w:sz w:val="24"/>
          <w:szCs w:val="24"/>
        </w:rPr>
        <w:t xml:space="preserve"> </w:t>
      </w:r>
      <w:r w:rsidR="00402153" w:rsidRPr="00402153">
        <w:rPr>
          <w:sz w:val="24"/>
          <w:szCs w:val="24"/>
        </w:rPr>
        <w:t>Develop a client application that can establish a connection with a server, enabling bidirectional communication</w:t>
      </w:r>
      <w:r w:rsidR="00431A42" w:rsidRPr="007F2EBA">
        <w:rPr>
          <w:sz w:val="24"/>
          <w:szCs w:val="24"/>
        </w:rPr>
        <w:t>.</w:t>
      </w:r>
    </w:p>
    <w:p w14:paraId="2869F2EB" w14:textId="77777777" w:rsidR="00431A42" w:rsidRPr="007F2EBA" w:rsidRDefault="00431A42" w:rsidP="007F2EBA">
      <w:pPr>
        <w:pStyle w:val="ListNumber"/>
        <w:numPr>
          <w:ilvl w:val="0"/>
          <w:numId w:val="0"/>
        </w:numPr>
        <w:jc w:val="both"/>
        <w:rPr>
          <w:sz w:val="24"/>
          <w:szCs w:val="24"/>
        </w:rPr>
      </w:pPr>
    </w:p>
    <w:p w14:paraId="381A5EE1" w14:textId="0DB85354" w:rsidR="00431A42" w:rsidRPr="007F2EBA" w:rsidRDefault="00323CA5" w:rsidP="007F2EBA">
      <w:pPr>
        <w:pStyle w:val="ListNumber"/>
        <w:numPr>
          <w:ilvl w:val="0"/>
          <w:numId w:val="28"/>
        </w:numPr>
        <w:jc w:val="both"/>
        <w:rPr>
          <w:sz w:val="24"/>
          <w:szCs w:val="24"/>
        </w:rPr>
      </w:pPr>
      <w:r w:rsidRPr="00323CA5">
        <w:rPr>
          <w:b/>
          <w:bCs/>
          <w:sz w:val="24"/>
          <w:szCs w:val="24"/>
        </w:rPr>
        <w:t>Relay/VPN Server</w:t>
      </w:r>
      <w:r w:rsidR="00431A42" w:rsidRPr="007F2EBA">
        <w:rPr>
          <w:b/>
          <w:bCs/>
          <w:sz w:val="24"/>
          <w:szCs w:val="24"/>
        </w:rPr>
        <w:t>:</w:t>
      </w:r>
      <w:r w:rsidR="0032728B">
        <w:rPr>
          <w:sz w:val="24"/>
          <w:szCs w:val="24"/>
        </w:rPr>
        <w:t xml:space="preserve"> </w:t>
      </w:r>
      <w:r w:rsidR="0032728B" w:rsidRPr="0032728B">
        <w:rPr>
          <w:sz w:val="24"/>
          <w:szCs w:val="24"/>
        </w:rPr>
        <w:t>Implement a relay/vpn server that acts as an intermediary between the client and server, facilitating the exchange of messages and potentially enhancing security through VPN-like functionality</w:t>
      </w:r>
      <w:r w:rsidR="00431A42" w:rsidRPr="007F2EBA">
        <w:rPr>
          <w:sz w:val="24"/>
          <w:szCs w:val="24"/>
        </w:rPr>
        <w:t>.</w:t>
      </w:r>
    </w:p>
    <w:p w14:paraId="3D8F2E27" w14:textId="77777777" w:rsidR="00431A42" w:rsidRPr="007F2EBA" w:rsidRDefault="00431A42" w:rsidP="007F2EBA">
      <w:pPr>
        <w:pStyle w:val="ListNumber"/>
        <w:numPr>
          <w:ilvl w:val="0"/>
          <w:numId w:val="0"/>
        </w:numPr>
        <w:jc w:val="both"/>
        <w:rPr>
          <w:sz w:val="24"/>
          <w:szCs w:val="24"/>
        </w:rPr>
      </w:pPr>
    </w:p>
    <w:p w14:paraId="25F498C6" w14:textId="37EB3C1F" w:rsidR="000D7D11" w:rsidRDefault="00CF481A" w:rsidP="000D7D11">
      <w:pPr>
        <w:pStyle w:val="ListNumber"/>
        <w:numPr>
          <w:ilvl w:val="0"/>
          <w:numId w:val="28"/>
        </w:numPr>
        <w:jc w:val="both"/>
        <w:rPr>
          <w:sz w:val="24"/>
          <w:szCs w:val="24"/>
        </w:rPr>
      </w:pPr>
      <w:r w:rsidRPr="00CF481A">
        <w:rPr>
          <w:b/>
          <w:bCs/>
          <w:sz w:val="24"/>
          <w:szCs w:val="24"/>
        </w:rPr>
        <w:t>Thread Management</w:t>
      </w:r>
      <w:r w:rsidR="00431A42" w:rsidRPr="007F2EBA">
        <w:rPr>
          <w:b/>
          <w:bCs/>
          <w:sz w:val="24"/>
          <w:szCs w:val="24"/>
        </w:rPr>
        <w:t>:</w:t>
      </w:r>
      <w:r w:rsidR="00431A42" w:rsidRPr="007F2EBA">
        <w:rPr>
          <w:sz w:val="24"/>
          <w:szCs w:val="24"/>
        </w:rPr>
        <w:t xml:space="preserve"> </w:t>
      </w:r>
      <w:r w:rsidR="000D7D11" w:rsidRPr="000D7D11">
        <w:rPr>
          <w:sz w:val="24"/>
          <w:szCs w:val="24"/>
        </w:rPr>
        <w:t>Efficiently manage threads to handle concurrent communication between the client, relay/vpn server, and server components</w:t>
      </w:r>
      <w:r w:rsidR="00431A42" w:rsidRPr="007F2EBA">
        <w:rPr>
          <w:sz w:val="24"/>
          <w:szCs w:val="24"/>
        </w:rPr>
        <w:t>.</w:t>
      </w:r>
    </w:p>
    <w:p w14:paraId="1A6CAAB2" w14:textId="77777777" w:rsidR="00AD0A57" w:rsidRPr="000D7D11" w:rsidRDefault="00AD0A57" w:rsidP="00AD0A57">
      <w:pPr>
        <w:pStyle w:val="ListNumber"/>
        <w:numPr>
          <w:ilvl w:val="0"/>
          <w:numId w:val="0"/>
        </w:numPr>
        <w:jc w:val="both"/>
        <w:rPr>
          <w:sz w:val="24"/>
          <w:szCs w:val="24"/>
        </w:rPr>
      </w:pPr>
    </w:p>
    <w:p w14:paraId="7005B4C3" w14:textId="5A953C23" w:rsidR="000D7D11" w:rsidRPr="00AD0A57" w:rsidRDefault="0062775B" w:rsidP="00AD0A57">
      <w:pPr>
        <w:pStyle w:val="ListNumber"/>
        <w:numPr>
          <w:ilvl w:val="0"/>
          <w:numId w:val="28"/>
        </w:numPr>
        <w:jc w:val="both"/>
        <w:rPr>
          <w:sz w:val="24"/>
          <w:szCs w:val="24"/>
        </w:rPr>
      </w:pPr>
      <w:r w:rsidRPr="0062775B">
        <w:rPr>
          <w:b/>
          <w:bCs/>
          <w:sz w:val="24"/>
          <w:szCs w:val="24"/>
        </w:rPr>
        <w:t>Logging</w:t>
      </w:r>
      <w:r w:rsidR="00AD0A57" w:rsidRPr="007F2EBA">
        <w:rPr>
          <w:b/>
          <w:bCs/>
          <w:sz w:val="24"/>
          <w:szCs w:val="24"/>
        </w:rPr>
        <w:t>:</w:t>
      </w:r>
      <w:r w:rsidR="00AD0A57" w:rsidRPr="007F2EBA">
        <w:rPr>
          <w:sz w:val="24"/>
          <w:szCs w:val="24"/>
        </w:rPr>
        <w:t xml:space="preserve"> </w:t>
      </w:r>
      <w:r w:rsidR="00201F61" w:rsidRPr="00201F61">
        <w:rPr>
          <w:sz w:val="24"/>
          <w:szCs w:val="24"/>
        </w:rPr>
        <w:t>Incorporate logging functionality to record communication messages, aiding in debugging and analysis</w:t>
      </w:r>
      <w:r w:rsidR="00AD0A57" w:rsidRPr="007F2EBA">
        <w:rPr>
          <w:sz w:val="24"/>
          <w:szCs w:val="24"/>
        </w:rPr>
        <w:t>.</w:t>
      </w:r>
    </w:p>
    <w:p w14:paraId="3D0A0E4A" w14:textId="5713DDFE" w:rsidR="00431A42" w:rsidRPr="007F2EBA" w:rsidRDefault="00431A42" w:rsidP="007F2EBA">
      <w:pPr>
        <w:pStyle w:val="Heading1"/>
        <w:jc w:val="both"/>
        <w:rPr>
          <w:sz w:val="36"/>
          <w:szCs w:val="36"/>
        </w:rPr>
      </w:pPr>
      <w:r w:rsidRPr="007F2EBA">
        <w:rPr>
          <w:sz w:val="36"/>
          <w:szCs w:val="36"/>
        </w:rPr>
        <w:br w:type="page"/>
      </w:r>
      <w:r w:rsidR="00EE35CF" w:rsidRPr="00EE35CF">
        <w:rPr>
          <w:sz w:val="36"/>
          <w:szCs w:val="36"/>
        </w:rPr>
        <w:lastRenderedPageBreak/>
        <w:t>Architecture Overview</w:t>
      </w:r>
    </w:p>
    <w:p w14:paraId="7EC32818" w14:textId="5F093C09" w:rsidR="00431A42" w:rsidRPr="007F2EBA" w:rsidRDefault="00763232" w:rsidP="007F2EBA">
      <w:pPr>
        <w:pStyle w:val="Heading2"/>
        <w:jc w:val="both"/>
        <w:rPr>
          <w:sz w:val="32"/>
          <w:szCs w:val="32"/>
        </w:rPr>
      </w:pPr>
      <w:r w:rsidRPr="00763232">
        <w:rPr>
          <w:sz w:val="32"/>
          <w:szCs w:val="32"/>
        </w:rPr>
        <w:t>Client-Server Architecture</w:t>
      </w:r>
      <w:r w:rsidR="007F2EBA" w:rsidRPr="007F2EBA">
        <w:rPr>
          <w:sz w:val="32"/>
          <w:szCs w:val="32"/>
        </w:rPr>
        <w:t>:</w:t>
      </w:r>
    </w:p>
    <w:p w14:paraId="572B7647" w14:textId="6FADD665" w:rsidR="00431A42" w:rsidRDefault="00933A68" w:rsidP="00C87FA6">
      <w:pPr>
        <w:jc w:val="both"/>
        <w:rPr>
          <w:sz w:val="24"/>
          <w:szCs w:val="24"/>
        </w:rPr>
      </w:pPr>
      <w:r w:rsidRPr="00933A68">
        <w:rPr>
          <w:sz w:val="24"/>
          <w:szCs w:val="24"/>
        </w:rPr>
        <w:t>The MPI (Message Passing Interface) server, client, and relay server application follows a classic client-server architecture, where distinct components play specialized roles in the communication model</w:t>
      </w:r>
      <w:r w:rsidR="00431A42" w:rsidRPr="007F2EBA">
        <w:rPr>
          <w:sz w:val="24"/>
          <w:szCs w:val="24"/>
        </w:rPr>
        <w:t>.</w:t>
      </w:r>
    </w:p>
    <w:p w14:paraId="69210D51" w14:textId="404F092C" w:rsidR="009A54BE" w:rsidRDefault="009A54BE" w:rsidP="00C87FA6">
      <w:pPr>
        <w:pStyle w:val="ListParagraph"/>
        <w:numPr>
          <w:ilvl w:val="0"/>
          <w:numId w:val="31"/>
        </w:numPr>
        <w:jc w:val="both"/>
      </w:pPr>
      <w:r w:rsidRPr="009A54BE">
        <w:rPr>
          <w:b/>
          <w:bCs/>
          <w:sz w:val="24"/>
          <w:szCs w:val="24"/>
        </w:rPr>
        <w:t>Server Component:</w:t>
      </w:r>
      <w:r>
        <w:t xml:space="preserve"> </w:t>
      </w:r>
      <w:r w:rsidRPr="007E644E">
        <w:t>The server component, executing on the node with rank 0, serves as the central hub for communication. It is responsible for establishing a listening socket, accepting client connections, and facilitating the exchange of messages. The server handles incoming messages from clients, processes them, and relays information as needed. It also initiates communication with the relay server for message forwarding.</w:t>
      </w:r>
    </w:p>
    <w:p w14:paraId="6BD05E79" w14:textId="77777777" w:rsidR="009A54BE" w:rsidRPr="007E644E" w:rsidRDefault="009A54BE" w:rsidP="00C87FA6">
      <w:pPr>
        <w:pStyle w:val="ListParagraph"/>
        <w:jc w:val="both"/>
      </w:pPr>
    </w:p>
    <w:p w14:paraId="56091011" w14:textId="731A2080" w:rsidR="009A54BE" w:rsidRPr="00C87FA6" w:rsidRDefault="009A54BE" w:rsidP="00C87FA6">
      <w:pPr>
        <w:pStyle w:val="ListParagraph"/>
        <w:numPr>
          <w:ilvl w:val="0"/>
          <w:numId w:val="31"/>
        </w:numPr>
        <w:jc w:val="both"/>
      </w:pPr>
      <w:r w:rsidRPr="009A54BE">
        <w:rPr>
          <w:b/>
          <w:bCs/>
          <w:sz w:val="24"/>
          <w:szCs w:val="24"/>
        </w:rPr>
        <w:t>Client Component:</w:t>
      </w:r>
      <w:r>
        <w:t xml:space="preserve"> </w:t>
      </w:r>
      <w:r w:rsidRPr="007E644E">
        <w:t>Clients, executing on nodes with rank 0, connect to the server and engage in a bidirectional communication flow. Clients can send messages to the server, receive responses, and interact with the distributed system. Each client has an independent thread dedicated to receiving server messages asynchronously, ensuring prompt communication.</w:t>
      </w:r>
    </w:p>
    <w:p w14:paraId="39656AD8" w14:textId="3593EF64" w:rsidR="00431A42" w:rsidRPr="007F2EBA" w:rsidRDefault="004D2528" w:rsidP="007F2EBA">
      <w:pPr>
        <w:pStyle w:val="Heading2"/>
        <w:jc w:val="both"/>
        <w:rPr>
          <w:sz w:val="32"/>
          <w:szCs w:val="32"/>
        </w:rPr>
      </w:pPr>
      <w:r w:rsidRPr="004D2528">
        <w:rPr>
          <w:sz w:val="32"/>
          <w:szCs w:val="32"/>
        </w:rPr>
        <w:t>Relay/VPN Server Functionality</w:t>
      </w:r>
      <w:r w:rsidR="007F2EBA" w:rsidRPr="007F2EBA">
        <w:rPr>
          <w:sz w:val="32"/>
          <w:szCs w:val="32"/>
        </w:rPr>
        <w:t>:</w:t>
      </w:r>
    </w:p>
    <w:p w14:paraId="34C410E0" w14:textId="421A0B75" w:rsidR="00431A42" w:rsidRDefault="005A64E5" w:rsidP="007F2EBA">
      <w:pPr>
        <w:jc w:val="both"/>
        <w:rPr>
          <w:sz w:val="24"/>
          <w:szCs w:val="24"/>
        </w:rPr>
      </w:pPr>
      <w:r w:rsidRPr="005A64E5">
        <w:rPr>
          <w:sz w:val="24"/>
          <w:szCs w:val="24"/>
        </w:rPr>
        <w:t>The relay server acts as an intermediary node that facilitates communication between multiple clients. This server has a critical role in ensuring seamless and secure message relay in a distributed environment</w:t>
      </w:r>
      <w:r w:rsidR="00431A42" w:rsidRPr="007F2EBA">
        <w:rPr>
          <w:sz w:val="24"/>
          <w:szCs w:val="24"/>
        </w:rPr>
        <w:t>.</w:t>
      </w:r>
    </w:p>
    <w:p w14:paraId="5A55743A" w14:textId="2AD6F7F2" w:rsidR="0023088C" w:rsidRDefault="0023088C" w:rsidP="0023088C">
      <w:pPr>
        <w:pStyle w:val="ListParagraph"/>
        <w:numPr>
          <w:ilvl w:val="0"/>
          <w:numId w:val="32"/>
        </w:numPr>
        <w:jc w:val="both"/>
      </w:pPr>
      <w:r w:rsidRPr="0023088C">
        <w:rPr>
          <w:b/>
          <w:bCs/>
          <w:sz w:val="24"/>
          <w:szCs w:val="24"/>
        </w:rPr>
        <w:t>Connection Management:</w:t>
      </w:r>
      <w:r>
        <w:t xml:space="preserve"> </w:t>
      </w:r>
      <w:r w:rsidRPr="00CB0AE9">
        <w:t xml:space="preserve">The relay server manages connections from both the server and clients. It listens for incoming connections, accepts them, and establishes communication channels with the connected entities.    </w:t>
      </w:r>
    </w:p>
    <w:p w14:paraId="35D8F4D9" w14:textId="77777777" w:rsidR="0023088C" w:rsidRPr="00CB0AE9" w:rsidRDefault="0023088C" w:rsidP="0023088C">
      <w:pPr>
        <w:pStyle w:val="ListParagraph"/>
        <w:jc w:val="both"/>
      </w:pPr>
    </w:p>
    <w:p w14:paraId="33497D2E" w14:textId="6A829C79" w:rsidR="0023088C" w:rsidRDefault="0023088C" w:rsidP="0023088C">
      <w:pPr>
        <w:pStyle w:val="ListParagraph"/>
        <w:numPr>
          <w:ilvl w:val="0"/>
          <w:numId w:val="32"/>
        </w:numPr>
        <w:jc w:val="both"/>
      </w:pPr>
      <w:r w:rsidRPr="0023088C">
        <w:rPr>
          <w:b/>
          <w:bCs/>
          <w:sz w:val="24"/>
          <w:szCs w:val="24"/>
        </w:rPr>
        <w:t>Message Relay:</w:t>
      </w:r>
      <w:r>
        <w:t xml:space="preserve"> </w:t>
      </w:r>
      <w:r w:rsidRPr="00CB0AE9">
        <w:t xml:space="preserve">Upon receiving a message from a client, the relay server forwards it to the server. Similarly, messages from the server are relayed to the appropriate clients, enabling bidirectional communication. This relay mechanism allows for efficient information exchange between distributed components.    </w:t>
      </w:r>
    </w:p>
    <w:p w14:paraId="2F7F8057" w14:textId="77777777" w:rsidR="0023088C" w:rsidRPr="00CB0AE9" w:rsidRDefault="0023088C" w:rsidP="0023088C">
      <w:pPr>
        <w:pStyle w:val="ListParagraph"/>
        <w:jc w:val="both"/>
      </w:pPr>
    </w:p>
    <w:p w14:paraId="1AD3F1CC" w14:textId="1B69F352" w:rsidR="0023088C" w:rsidRDefault="0023088C" w:rsidP="0023088C">
      <w:pPr>
        <w:pStyle w:val="ListParagraph"/>
        <w:numPr>
          <w:ilvl w:val="0"/>
          <w:numId w:val="32"/>
        </w:numPr>
        <w:jc w:val="both"/>
      </w:pPr>
      <w:r w:rsidRPr="0023088C">
        <w:rPr>
          <w:b/>
          <w:bCs/>
          <w:sz w:val="24"/>
          <w:szCs w:val="24"/>
        </w:rPr>
        <w:t>Logging and Tracing:</w:t>
      </w:r>
      <w:r>
        <w:t xml:space="preserve"> </w:t>
      </w:r>
      <w:r w:rsidRPr="00021735">
        <w:t xml:space="preserve">The relay server incorporates logging functionality to record important events and messages. This logging mechanism aids in monitoring system activity and analyzing communication patterns.    </w:t>
      </w:r>
    </w:p>
    <w:p w14:paraId="352A2C8C" w14:textId="77777777" w:rsidR="0023088C" w:rsidRPr="00021735" w:rsidRDefault="0023088C" w:rsidP="0023088C">
      <w:pPr>
        <w:pStyle w:val="ListParagraph"/>
        <w:jc w:val="both"/>
      </w:pPr>
    </w:p>
    <w:p w14:paraId="0A1331B7" w14:textId="77777777" w:rsidR="00121AF8" w:rsidRDefault="0023088C" w:rsidP="00121AF8">
      <w:pPr>
        <w:pStyle w:val="ListParagraph"/>
        <w:numPr>
          <w:ilvl w:val="0"/>
          <w:numId w:val="32"/>
        </w:numPr>
        <w:jc w:val="both"/>
      </w:pPr>
      <w:r w:rsidRPr="0023088C">
        <w:rPr>
          <w:b/>
          <w:bCs/>
          <w:sz w:val="24"/>
          <w:szCs w:val="24"/>
        </w:rPr>
        <w:t>VPN-like Functionality:</w:t>
      </w:r>
      <w:r>
        <w:t xml:space="preserve"> </w:t>
      </w:r>
      <w:r w:rsidRPr="00021735">
        <w:t xml:space="preserve">In addition to basic message relay, the relay server can be likened to a VPN (Virtual Private Network) server, securely connecting clients, </w:t>
      </w:r>
      <w:r w:rsidRPr="00021735">
        <w:lastRenderedPageBreak/>
        <w:t>and enabling them to communicate over potentially insecure networks. It encapsulates and forwards messages, maintaining the confidentiality and integrity of the transmitted data.</w:t>
      </w:r>
    </w:p>
    <w:p w14:paraId="1D66E5B1" w14:textId="77777777" w:rsidR="00121AF8" w:rsidRDefault="00121AF8" w:rsidP="00121AF8">
      <w:pPr>
        <w:pStyle w:val="ListParagraph"/>
        <w:jc w:val="both"/>
      </w:pPr>
    </w:p>
    <w:p w14:paraId="7BEAF5F0" w14:textId="0598270E" w:rsidR="0023088C" w:rsidRDefault="0023088C" w:rsidP="00121AF8">
      <w:pPr>
        <w:pStyle w:val="ListParagraph"/>
        <w:numPr>
          <w:ilvl w:val="0"/>
          <w:numId w:val="32"/>
        </w:numPr>
        <w:jc w:val="both"/>
      </w:pPr>
      <w:r w:rsidRPr="00121AF8">
        <w:rPr>
          <w:b/>
          <w:bCs/>
          <w:sz w:val="24"/>
          <w:szCs w:val="24"/>
        </w:rPr>
        <w:t>Thread Management:</w:t>
      </w:r>
      <w:r w:rsidR="00121AF8">
        <w:t xml:space="preserve"> </w:t>
      </w:r>
      <w:r>
        <w:t>The relay server manages threads efficiently to handle concurrent communication between the client and server components. Separate threads handle communication in both directions, ensuring responsiveness.</w:t>
      </w:r>
    </w:p>
    <w:p w14:paraId="2EF48D55" w14:textId="77777777" w:rsidR="0023088C" w:rsidRPr="007F2EBA" w:rsidRDefault="0023088C" w:rsidP="007F2EBA">
      <w:pPr>
        <w:jc w:val="both"/>
        <w:rPr>
          <w:sz w:val="24"/>
          <w:szCs w:val="24"/>
        </w:rPr>
      </w:pPr>
    </w:p>
    <w:p w14:paraId="4EED361B" w14:textId="77777777" w:rsidR="00F96096" w:rsidRDefault="00F96096">
      <w:pPr>
        <w:rPr>
          <w:rFonts w:asciiTheme="majorHAnsi" w:eastAsiaTheme="majorEastAsia" w:hAnsiTheme="majorHAnsi" w:cstheme="majorBidi"/>
          <w:color w:val="007789" w:themeColor="accent1" w:themeShade="BF"/>
          <w:sz w:val="36"/>
          <w:szCs w:val="36"/>
        </w:rPr>
      </w:pPr>
      <w:r>
        <w:rPr>
          <w:sz w:val="36"/>
          <w:szCs w:val="36"/>
        </w:rPr>
        <w:br w:type="page"/>
      </w:r>
    </w:p>
    <w:p w14:paraId="2F1CFB6E" w14:textId="1FE2275A" w:rsidR="003E13C1" w:rsidRDefault="00F96096" w:rsidP="003E13C1">
      <w:pPr>
        <w:pStyle w:val="Heading1"/>
        <w:rPr>
          <w:sz w:val="36"/>
          <w:szCs w:val="36"/>
        </w:rPr>
      </w:pPr>
      <w:r w:rsidRPr="00F96096">
        <w:rPr>
          <w:sz w:val="36"/>
          <w:szCs w:val="36"/>
        </w:rPr>
        <w:lastRenderedPageBreak/>
        <w:t>Code Organiz</w:t>
      </w:r>
      <w:r w:rsidR="002833F3">
        <w:rPr>
          <w:sz w:val="36"/>
          <w:szCs w:val="36"/>
        </w:rPr>
        <w:t>ation</w:t>
      </w:r>
    </w:p>
    <w:p w14:paraId="4CC7BF5E" w14:textId="5201B2F0" w:rsidR="0043597F" w:rsidRPr="0043597F" w:rsidRDefault="0043597F" w:rsidP="0043597F">
      <w:pPr>
        <w:jc w:val="both"/>
        <w:rPr>
          <w:sz w:val="24"/>
          <w:szCs w:val="24"/>
        </w:rPr>
      </w:pPr>
      <w:r w:rsidRPr="0043597F">
        <w:rPr>
          <w:sz w:val="24"/>
          <w:szCs w:val="24"/>
        </w:rPr>
        <w:t>The code is organized into three separate C# console applications, each fulfilling a specific role in the communication system: the client, the server, and the relay/vpn server. The modular structure of the code enables clear separation of concerns, making the application more maintainable and extensible.</w:t>
      </w:r>
    </w:p>
    <w:p w14:paraId="05E67166" w14:textId="403C298E" w:rsidR="003E13C1" w:rsidRPr="007F2EBA" w:rsidRDefault="00821BA9" w:rsidP="003E13C1">
      <w:pPr>
        <w:pStyle w:val="Heading2"/>
        <w:jc w:val="both"/>
        <w:rPr>
          <w:sz w:val="32"/>
          <w:szCs w:val="32"/>
        </w:rPr>
      </w:pPr>
      <w:r w:rsidRPr="00821BA9">
        <w:rPr>
          <w:sz w:val="32"/>
          <w:szCs w:val="32"/>
        </w:rPr>
        <w:t>Client Application</w:t>
      </w:r>
      <w:r w:rsidR="003E13C1" w:rsidRPr="007F2EBA">
        <w:rPr>
          <w:sz w:val="32"/>
          <w:szCs w:val="32"/>
        </w:rPr>
        <w:t>:</w:t>
      </w:r>
    </w:p>
    <w:p w14:paraId="7ABD2ADD" w14:textId="35ECF1D7" w:rsidR="00431A42" w:rsidRDefault="000F6931" w:rsidP="007F2EBA">
      <w:pPr>
        <w:jc w:val="both"/>
        <w:rPr>
          <w:sz w:val="24"/>
          <w:szCs w:val="24"/>
        </w:rPr>
      </w:pPr>
      <w:r w:rsidRPr="000F6931">
        <w:rPr>
          <w:sz w:val="24"/>
          <w:szCs w:val="24"/>
        </w:rPr>
        <w:t>The client code is organized to establish and manage a connection with the MPI server. It includes functionality for sending user-input messages to the server and asynchronously receiving responses</w:t>
      </w:r>
      <w:r w:rsidR="00A93212">
        <w:rPr>
          <w:sz w:val="24"/>
          <w:szCs w:val="24"/>
        </w:rPr>
        <w:t>.</w:t>
      </w:r>
    </w:p>
    <w:p w14:paraId="2AE1FA5E" w14:textId="26217100" w:rsidR="000F6931" w:rsidRPr="007F2EBA" w:rsidRDefault="00CB3268" w:rsidP="000F6931">
      <w:pPr>
        <w:pStyle w:val="Heading2"/>
        <w:jc w:val="both"/>
        <w:rPr>
          <w:sz w:val="32"/>
          <w:szCs w:val="32"/>
        </w:rPr>
      </w:pPr>
      <w:r w:rsidRPr="00CB3268">
        <w:rPr>
          <w:sz w:val="32"/>
          <w:szCs w:val="32"/>
        </w:rPr>
        <w:t>Server Application</w:t>
      </w:r>
      <w:r w:rsidR="000F6931" w:rsidRPr="007F2EBA">
        <w:rPr>
          <w:sz w:val="32"/>
          <w:szCs w:val="32"/>
        </w:rPr>
        <w:t>:</w:t>
      </w:r>
    </w:p>
    <w:p w14:paraId="3A4EA49E" w14:textId="2BEB1745" w:rsidR="000F6931" w:rsidRPr="007F2EBA" w:rsidRDefault="00E7711C" w:rsidP="000F6931">
      <w:pPr>
        <w:jc w:val="both"/>
        <w:rPr>
          <w:sz w:val="24"/>
          <w:szCs w:val="24"/>
        </w:rPr>
      </w:pPr>
      <w:r w:rsidRPr="00E7711C">
        <w:rPr>
          <w:sz w:val="24"/>
          <w:szCs w:val="24"/>
        </w:rPr>
        <w:t>The server code initializes a listening socket, accepts incoming client connections, and facilitates bidirectional communication. It continuously receives messages from clients, relays them to other clients, and allows server-side user input for communication</w:t>
      </w:r>
      <w:r w:rsidR="000F6931">
        <w:rPr>
          <w:sz w:val="24"/>
          <w:szCs w:val="24"/>
        </w:rPr>
        <w:t>.</w:t>
      </w:r>
    </w:p>
    <w:p w14:paraId="3A869079" w14:textId="793EDA4E" w:rsidR="000F6931" w:rsidRPr="007F2EBA" w:rsidRDefault="00FA1556" w:rsidP="000F6931">
      <w:pPr>
        <w:pStyle w:val="Heading2"/>
        <w:jc w:val="both"/>
        <w:rPr>
          <w:sz w:val="32"/>
          <w:szCs w:val="32"/>
        </w:rPr>
      </w:pPr>
      <w:r w:rsidRPr="00FA1556">
        <w:rPr>
          <w:sz w:val="32"/>
          <w:szCs w:val="32"/>
        </w:rPr>
        <w:t>Relay/VPN Server Application</w:t>
      </w:r>
      <w:r w:rsidR="000F6931" w:rsidRPr="007F2EBA">
        <w:rPr>
          <w:sz w:val="32"/>
          <w:szCs w:val="32"/>
        </w:rPr>
        <w:t>:</w:t>
      </w:r>
    </w:p>
    <w:p w14:paraId="359FE332" w14:textId="6685F31F" w:rsidR="007F2EBA" w:rsidRPr="00F10DD2" w:rsidRDefault="00F10DD2" w:rsidP="00F10DD2">
      <w:pPr>
        <w:jc w:val="both"/>
        <w:rPr>
          <w:sz w:val="24"/>
          <w:szCs w:val="24"/>
        </w:rPr>
      </w:pPr>
      <w:r w:rsidRPr="00F10DD2">
        <w:rPr>
          <w:sz w:val="24"/>
          <w:szCs w:val="24"/>
        </w:rPr>
        <w:t>The relay server acts as an intermediary, managing connections from both clients and the server. It relays messages bidirectionally, enhancing communication security with VPN-like functionality. The code includes logging and error-handling mechanisms for system stability</w:t>
      </w:r>
      <w:r>
        <w:rPr>
          <w:sz w:val="24"/>
          <w:szCs w:val="24"/>
        </w:rPr>
        <w:t>.</w:t>
      </w:r>
      <w:r w:rsidR="007F2EBA">
        <w:br w:type="page"/>
      </w:r>
    </w:p>
    <w:p w14:paraId="31FA787E" w14:textId="50D86D3E" w:rsidR="00431A42" w:rsidRPr="007F2EBA" w:rsidRDefault="00597ECC" w:rsidP="007F2EBA">
      <w:pPr>
        <w:pStyle w:val="Heading1"/>
        <w:jc w:val="both"/>
        <w:rPr>
          <w:sz w:val="36"/>
          <w:szCs w:val="36"/>
        </w:rPr>
      </w:pPr>
      <w:r w:rsidRPr="00597ECC">
        <w:rPr>
          <w:sz w:val="36"/>
          <w:szCs w:val="36"/>
        </w:rPr>
        <w:lastRenderedPageBreak/>
        <w:t>MPI Server Implementation</w:t>
      </w:r>
    </w:p>
    <w:p w14:paraId="4D18B6CF" w14:textId="3382C927" w:rsidR="00431A42" w:rsidRPr="007F2EBA" w:rsidRDefault="000747D9" w:rsidP="000747D9">
      <w:pPr>
        <w:jc w:val="both"/>
        <w:rPr>
          <w:sz w:val="24"/>
          <w:szCs w:val="24"/>
        </w:rPr>
      </w:pPr>
      <w:r w:rsidRPr="000747D9">
        <w:rPr>
          <w:sz w:val="24"/>
          <w:szCs w:val="24"/>
        </w:rPr>
        <w:t>The server code begins by initializing the MPI environment and obtaining the world communicator. It then checks the rank of the current process, with rank 0 designated as the server. The server sets up a listening socket, accepts a client connection, and initiates bidirectional communication. Inside the server's main loop, user input is read from the console, converted to bytes, and sent to the connected client. Simultaneously, a dedicated thread continuously receives messages from the client, printing them to the console. The server operates within an infinite loop, ensuring continuous communication until a termination condition is met.</w:t>
      </w:r>
    </w:p>
    <w:p w14:paraId="4829FE16" w14:textId="633175EC" w:rsidR="00431A42" w:rsidRPr="007F2EBA" w:rsidRDefault="00D1084C" w:rsidP="007F2EBA">
      <w:pPr>
        <w:pStyle w:val="Heading2"/>
        <w:jc w:val="both"/>
        <w:rPr>
          <w:sz w:val="32"/>
          <w:szCs w:val="32"/>
        </w:rPr>
      </w:pPr>
      <w:r w:rsidRPr="00D1084C">
        <w:rPr>
          <w:sz w:val="32"/>
          <w:szCs w:val="32"/>
        </w:rPr>
        <w:t>Role in the MPI Communication Model</w:t>
      </w:r>
      <w:r w:rsidR="00431A42" w:rsidRPr="007F2EBA">
        <w:rPr>
          <w:sz w:val="32"/>
          <w:szCs w:val="32"/>
        </w:rPr>
        <w:t>:</w:t>
      </w:r>
    </w:p>
    <w:p w14:paraId="0E05787F" w14:textId="42FD4947" w:rsidR="00431A42" w:rsidRPr="007F2EBA" w:rsidRDefault="00827BF4" w:rsidP="007F2EBA">
      <w:pPr>
        <w:jc w:val="both"/>
        <w:rPr>
          <w:sz w:val="24"/>
          <w:szCs w:val="24"/>
        </w:rPr>
      </w:pPr>
      <w:r w:rsidRPr="00827BF4">
        <w:rPr>
          <w:sz w:val="24"/>
          <w:szCs w:val="24"/>
        </w:rPr>
        <w:t>In the MPI communication model, the server plays a crucial role as the central coordinator. It serves as the primary point of contact for clients, managing the flow of messages and facilitating communication between connected nodes. The server's responsibilities include accepting client connections, relaying messages, and responding to user input. By acting as a communication hub, the server enables collaborative parallel processing among the connected clients</w:t>
      </w:r>
      <w:r>
        <w:rPr>
          <w:sz w:val="24"/>
          <w:szCs w:val="24"/>
        </w:rPr>
        <w:t>.</w:t>
      </w:r>
    </w:p>
    <w:p w14:paraId="024BD8B0" w14:textId="75E5FA75" w:rsidR="00431A42" w:rsidRPr="007F2EBA" w:rsidRDefault="008F3881" w:rsidP="007F2EBA">
      <w:pPr>
        <w:pStyle w:val="Heading2"/>
        <w:jc w:val="both"/>
        <w:rPr>
          <w:sz w:val="32"/>
          <w:szCs w:val="32"/>
        </w:rPr>
      </w:pPr>
      <w:r w:rsidRPr="008F3881">
        <w:rPr>
          <w:sz w:val="32"/>
          <w:szCs w:val="32"/>
        </w:rPr>
        <w:t>Use of Sockets, IP Addresses, and Port Numbers</w:t>
      </w:r>
      <w:r w:rsidR="00431A42" w:rsidRPr="007F2EBA">
        <w:rPr>
          <w:sz w:val="32"/>
          <w:szCs w:val="32"/>
        </w:rPr>
        <w:t>:</w:t>
      </w:r>
    </w:p>
    <w:p w14:paraId="76231D5B" w14:textId="6D262693" w:rsidR="00431A42" w:rsidRDefault="003B51E6" w:rsidP="0033154C">
      <w:pPr>
        <w:jc w:val="both"/>
        <w:rPr>
          <w:sz w:val="24"/>
          <w:szCs w:val="24"/>
        </w:rPr>
      </w:pPr>
      <w:r w:rsidRPr="003B51E6">
        <w:rPr>
          <w:sz w:val="24"/>
          <w:szCs w:val="24"/>
        </w:rPr>
        <w:t>The server employs the Socket class in the System.Net.Sockets namespace to establish a TCP socket for communication. It binds the socket to a specified IP address and port number. This binding ensures that the server is reachable at the designated network address and port, allowing clients to establish connections. The use of IP addresses and port numbers is fundamental for network communication, enabling the server to listen for incoming connections and clients to connect to the server at the specified address and port</w:t>
      </w:r>
      <w:r>
        <w:rPr>
          <w:sz w:val="24"/>
          <w:szCs w:val="24"/>
        </w:rPr>
        <w:t>.</w:t>
      </w:r>
    </w:p>
    <w:p w14:paraId="520A4385" w14:textId="425FA3DF" w:rsidR="0033154C" w:rsidRPr="007F2EBA" w:rsidRDefault="008C0177" w:rsidP="0033154C">
      <w:pPr>
        <w:pStyle w:val="Heading2"/>
        <w:jc w:val="both"/>
        <w:rPr>
          <w:sz w:val="32"/>
          <w:szCs w:val="32"/>
        </w:rPr>
      </w:pPr>
      <w:r w:rsidRPr="008C0177">
        <w:rPr>
          <w:sz w:val="32"/>
          <w:szCs w:val="32"/>
        </w:rPr>
        <w:t>Communication Protocol Used for Message Exchange</w:t>
      </w:r>
      <w:r w:rsidR="0033154C" w:rsidRPr="007F2EBA">
        <w:rPr>
          <w:sz w:val="32"/>
          <w:szCs w:val="32"/>
        </w:rPr>
        <w:t>:</w:t>
      </w:r>
    </w:p>
    <w:p w14:paraId="6ECD1915" w14:textId="2DDDA2CB" w:rsidR="0033154C" w:rsidRDefault="00853B82" w:rsidP="0033154C">
      <w:pPr>
        <w:jc w:val="both"/>
        <w:rPr>
          <w:sz w:val="24"/>
          <w:szCs w:val="24"/>
        </w:rPr>
      </w:pPr>
      <w:r w:rsidRPr="00853B82">
        <w:rPr>
          <w:sz w:val="24"/>
          <w:szCs w:val="24"/>
        </w:rPr>
        <w:t xml:space="preserve">The server and client communicate using a simple ASCII-based protocol. Messages are encoded into bytes using the ASCII encoding, allowing for human-readable text transmission. The server sends a welcome message upon client connection, and subsequent messages are relayed bidirectionally between the server and connected clients. The server continually receives messages from the client, processes them, and prints them to the console. The communication protocol relies on the </w:t>
      </w:r>
      <w:r w:rsidRPr="00853B82">
        <w:rPr>
          <w:sz w:val="24"/>
          <w:szCs w:val="24"/>
        </w:rPr>
        <w:lastRenderedPageBreak/>
        <w:t>consistency of message formats to ensure proper interpretation by both the server and clients. An exit condition is defined to gracefully terminate the communication loop when a specific exit command is received</w:t>
      </w:r>
      <w:r w:rsidR="0033154C">
        <w:rPr>
          <w:sz w:val="24"/>
          <w:szCs w:val="24"/>
        </w:rPr>
        <w:t>.</w:t>
      </w:r>
    </w:p>
    <w:p w14:paraId="2B60BE24" w14:textId="77777777" w:rsidR="00853B82" w:rsidRDefault="00853B82">
      <w:pPr>
        <w:rPr>
          <w:rFonts w:asciiTheme="majorHAnsi" w:eastAsiaTheme="majorEastAsia" w:hAnsiTheme="majorHAnsi" w:cstheme="majorBidi"/>
          <w:color w:val="007789" w:themeColor="accent1" w:themeShade="BF"/>
          <w:sz w:val="36"/>
          <w:szCs w:val="36"/>
        </w:rPr>
      </w:pPr>
      <w:r>
        <w:rPr>
          <w:sz w:val="36"/>
          <w:szCs w:val="36"/>
        </w:rPr>
        <w:br w:type="page"/>
      </w:r>
    </w:p>
    <w:p w14:paraId="5B9CF658" w14:textId="03F8DE54" w:rsidR="00853B82" w:rsidRPr="007F2EBA" w:rsidRDefault="00853B82" w:rsidP="00853B82">
      <w:pPr>
        <w:pStyle w:val="Heading1"/>
        <w:jc w:val="both"/>
        <w:rPr>
          <w:sz w:val="36"/>
          <w:szCs w:val="36"/>
        </w:rPr>
      </w:pPr>
      <w:r w:rsidRPr="00597ECC">
        <w:rPr>
          <w:sz w:val="36"/>
          <w:szCs w:val="36"/>
        </w:rPr>
        <w:lastRenderedPageBreak/>
        <w:t xml:space="preserve">MPI </w:t>
      </w:r>
      <w:r w:rsidR="00D54CE6" w:rsidRPr="00D54CE6">
        <w:rPr>
          <w:sz w:val="36"/>
          <w:szCs w:val="36"/>
        </w:rPr>
        <w:t>Client</w:t>
      </w:r>
      <w:r w:rsidRPr="00597ECC">
        <w:rPr>
          <w:sz w:val="36"/>
          <w:szCs w:val="36"/>
        </w:rPr>
        <w:t xml:space="preserve"> Implementation</w:t>
      </w:r>
    </w:p>
    <w:p w14:paraId="2F476E88" w14:textId="503AB9CF" w:rsidR="00853B82" w:rsidRPr="007F2EBA" w:rsidRDefault="00142F8F" w:rsidP="00853B82">
      <w:pPr>
        <w:jc w:val="both"/>
        <w:rPr>
          <w:sz w:val="24"/>
          <w:szCs w:val="24"/>
        </w:rPr>
      </w:pPr>
      <w:r w:rsidRPr="00142F8F">
        <w:rPr>
          <w:sz w:val="24"/>
          <w:szCs w:val="24"/>
        </w:rPr>
        <w:t>The client code starts by initializing the MPI environment and obtaining the world communicator. It checks the rank of the current process, with processes other than rank 0 designated as clients. The client then sets up a socket, connects to the MPI server at a specified IP address and port number, and engages in communication. The main loop of the client continuously reads user input from the console, converts it to bytes, and sends it to the server for processing. Simultaneously, a dedicated thread receives messages from the server, prints them to the console, and ensures asynchronous communication</w:t>
      </w:r>
      <w:r w:rsidR="00853B82" w:rsidRPr="000747D9">
        <w:rPr>
          <w:sz w:val="24"/>
          <w:szCs w:val="24"/>
        </w:rPr>
        <w:t>.</w:t>
      </w:r>
    </w:p>
    <w:p w14:paraId="626817FE" w14:textId="77777777" w:rsidR="00853B82" w:rsidRPr="007F2EBA" w:rsidRDefault="00853B82" w:rsidP="00853B82">
      <w:pPr>
        <w:pStyle w:val="Heading2"/>
        <w:jc w:val="both"/>
        <w:rPr>
          <w:sz w:val="32"/>
          <w:szCs w:val="32"/>
        </w:rPr>
      </w:pPr>
      <w:r w:rsidRPr="00D1084C">
        <w:rPr>
          <w:sz w:val="32"/>
          <w:szCs w:val="32"/>
        </w:rPr>
        <w:t>Role in the MPI Communication Model</w:t>
      </w:r>
      <w:r w:rsidRPr="007F2EBA">
        <w:rPr>
          <w:sz w:val="32"/>
          <w:szCs w:val="32"/>
        </w:rPr>
        <w:t>:</w:t>
      </w:r>
    </w:p>
    <w:p w14:paraId="4E6D5B24" w14:textId="4BA92C60" w:rsidR="00853B82" w:rsidRPr="007F2EBA" w:rsidRDefault="00CB266A" w:rsidP="00853B82">
      <w:pPr>
        <w:jc w:val="both"/>
        <w:rPr>
          <w:sz w:val="24"/>
          <w:szCs w:val="24"/>
        </w:rPr>
      </w:pPr>
      <w:r w:rsidRPr="00CB266A">
        <w:rPr>
          <w:sz w:val="24"/>
          <w:szCs w:val="24"/>
        </w:rPr>
        <w:t>In the MPI communication model, the client serves as a distributed node that establishes a connection with the server to participate in parallel processing. Clients send user-input messages to the server and receive responses, allowing for collaborative communication in a distributed environment. Each client operates independently but contributes to the overall parallel processing capabilities of the system</w:t>
      </w:r>
      <w:r w:rsidR="00853B82">
        <w:rPr>
          <w:sz w:val="24"/>
          <w:szCs w:val="24"/>
        </w:rPr>
        <w:t>.</w:t>
      </w:r>
    </w:p>
    <w:p w14:paraId="544E552F" w14:textId="77777777" w:rsidR="00853B82" w:rsidRPr="007F2EBA" w:rsidRDefault="00853B82" w:rsidP="00853B82">
      <w:pPr>
        <w:pStyle w:val="Heading2"/>
        <w:jc w:val="both"/>
        <w:rPr>
          <w:sz w:val="32"/>
          <w:szCs w:val="32"/>
        </w:rPr>
      </w:pPr>
      <w:r w:rsidRPr="008F3881">
        <w:rPr>
          <w:sz w:val="32"/>
          <w:szCs w:val="32"/>
        </w:rPr>
        <w:t>Use of Sockets, IP Addresses, and Port Numbers</w:t>
      </w:r>
      <w:r w:rsidRPr="007F2EBA">
        <w:rPr>
          <w:sz w:val="32"/>
          <w:szCs w:val="32"/>
        </w:rPr>
        <w:t>:</w:t>
      </w:r>
    </w:p>
    <w:p w14:paraId="5C26D57F" w14:textId="41390C92" w:rsidR="00853B82" w:rsidRDefault="00A13AA4" w:rsidP="00853B82">
      <w:pPr>
        <w:jc w:val="both"/>
        <w:rPr>
          <w:sz w:val="24"/>
          <w:szCs w:val="24"/>
        </w:rPr>
      </w:pPr>
      <w:r w:rsidRPr="00A13AA4">
        <w:rPr>
          <w:sz w:val="24"/>
          <w:szCs w:val="24"/>
        </w:rPr>
        <w:t>The client uses the Socket class from the System.Net.Sockets namespace to establish a TCP socket for communication. It connects to the server using the specified IP address and port number. This connection ensures that the client can communicate with the server at the designated network address and port. The use of sockets, IP addresses, and port numbers is fundamental for network communication, enabling the client to establish a reliable connection with the server and participate in the distributed system</w:t>
      </w:r>
      <w:r w:rsidR="00853B82">
        <w:rPr>
          <w:sz w:val="24"/>
          <w:szCs w:val="24"/>
        </w:rPr>
        <w:t>.</w:t>
      </w:r>
    </w:p>
    <w:p w14:paraId="58D958C7" w14:textId="752F6E52" w:rsidR="00853B82" w:rsidRPr="007F2EBA" w:rsidRDefault="00FA368D" w:rsidP="00853B82">
      <w:pPr>
        <w:pStyle w:val="Heading2"/>
        <w:jc w:val="both"/>
        <w:rPr>
          <w:sz w:val="32"/>
          <w:szCs w:val="32"/>
        </w:rPr>
      </w:pPr>
      <w:r w:rsidRPr="00FA368D">
        <w:rPr>
          <w:sz w:val="32"/>
          <w:szCs w:val="32"/>
        </w:rPr>
        <w:t>Client Connection and Communicat</w:t>
      </w:r>
      <w:r w:rsidR="00972CD0">
        <w:rPr>
          <w:sz w:val="32"/>
          <w:szCs w:val="32"/>
        </w:rPr>
        <w:t>ion</w:t>
      </w:r>
      <w:r w:rsidRPr="00FA368D">
        <w:rPr>
          <w:sz w:val="32"/>
          <w:szCs w:val="32"/>
        </w:rPr>
        <w:t xml:space="preserve"> with the Server</w:t>
      </w:r>
      <w:r w:rsidR="00853B82" w:rsidRPr="007F2EBA">
        <w:rPr>
          <w:sz w:val="32"/>
          <w:szCs w:val="32"/>
        </w:rPr>
        <w:t>:</w:t>
      </w:r>
    </w:p>
    <w:p w14:paraId="252FBCDC" w14:textId="69B26E34" w:rsidR="00853B82" w:rsidRDefault="00D604C1" w:rsidP="00853B82">
      <w:pPr>
        <w:jc w:val="both"/>
        <w:rPr>
          <w:sz w:val="24"/>
          <w:szCs w:val="24"/>
        </w:rPr>
      </w:pPr>
      <w:r w:rsidRPr="00D604C1">
        <w:rPr>
          <w:sz w:val="24"/>
          <w:szCs w:val="24"/>
        </w:rPr>
        <w:t xml:space="preserve">The client initiates a connection with the MPI server by creating a socket and connecting to the server's IP address and port number. Upon successful connection, the client receives a welcome message from the server, indicating the establishment of the communication session. The main loop of the client continually reads user input from the console, allowing users to input messages. These messages are then converted to bytes using ASCII encoding and sent to the server for processing. Simultaneously, the client's dedicated receiving thread continuously listens for </w:t>
      </w:r>
      <w:r w:rsidRPr="00D604C1">
        <w:rPr>
          <w:sz w:val="24"/>
          <w:szCs w:val="24"/>
        </w:rPr>
        <w:lastRenderedPageBreak/>
        <w:t>incoming messages from the server, decoding and printing them to the console for user interaction</w:t>
      </w:r>
      <w:r w:rsidR="00853B82">
        <w:rPr>
          <w:sz w:val="24"/>
          <w:szCs w:val="24"/>
        </w:rPr>
        <w:t>.</w:t>
      </w:r>
    </w:p>
    <w:p w14:paraId="42F88294" w14:textId="77777777" w:rsidR="00D604C1" w:rsidRDefault="00D604C1">
      <w:pPr>
        <w:rPr>
          <w:rFonts w:asciiTheme="majorHAnsi" w:eastAsiaTheme="majorEastAsia" w:hAnsiTheme="majorHAnsi" w:cstheme="majorBidi"/>
          <w:color w:val="007789" w:themeColor="accent1" w:themeShade="BF"/>
          <w:sz w:val="36"/>
          <w:szCs w:val="36"/>
        </w:rPr>
      </w:pPr>
      <w:r>
        <w:rPr>
          <w:sz w:val="36"/>
          <w:szCs w:val="36"/>
        </w:rPr>
        <w:br w:type="page"/>
      </w:r>
    </w:p>
    <w:p w14:paraId="7B2EDBD9" w14:textId="521036C3" w:rsidR="00D604C1" w:rsidRPr="007F2EBA" w:rsidRDefault="00C43EAF" w:rsidP="00D604C1">
      <w:pPr>
        <w:pStyle w:val="Heading1"/>
        <w:jc w:val="both"/>
        <w:rPr>
          <w:sz w:val="36"/>
          <w:szCs w:val="36"/>
        </w:rPr>
      </w:pPr>
      <w:r w:rsidRPr="00C43EAF">
        <w:rPr>
          <w:sz w:val="36"/>
          <w:szCs w:val="36"/>
        </w:rPr>
        <w:lastRenderedPageBreak/>
        <w:t>Relay Server Implementation</w:t>
      </w:r>
    </w:p>
    <w:p w14:paraId="6E02AF4A" w14:textId="3790F254" w:rsidR="00D604C1" w:rsidRPr="007F2EBA" w:rsidRDefault="00724EC0" w:rsidP="00D604C1">
      <w:pPr>
        <w:jc w:val="both"/>
        <w:rPr>
          <w:sz w:val="24"/>
          <w:szCs w:val="24"/>
        </w:rPr>
      </w:pPr>
      <w:r w:rsidRPr="00724EC0">
        <w:rPr>
          <w:sz w:val="24"/>
          <w:szCs w:val="24"/>
        </w:rPr>
        <w:t>The relay server code initializes the MPI environment, obtains the world communicator, and checks the rank of the current process. If the rank is 0, indicating the relay server, the code proceeds to set up two sockets. One socket connects to the MPI server, and the other binds to a specified IP address and port number to manage incoming client connections. Inside the main loop, the relay server continuously receives messages from the server, relays them to connected clients, and vice versa. It also manages the bidirectional communication flow by forwarding messages between clients and the server</w:t>
      </w:r>
      <w:r w:rsidR="00D604C1" w:rsidRPr="000747D9">
        <w:rPr>
          <w:sz w:val="24"/>
          <w:szCs w:val="24"/>
        </w:rPr>
        <w:t>.</w:t>
      </w:r>
    </w:p>
    <w:p w14:paraId="780BADE7" w14:textId="78D27A6C" w:rsidR="00D604C1" w:rsidRPr="007F2EBA" w:rsidRDefault="00A920A4" w:rsidP="00D604C1">
      <w:pPr>
        <w:pStyle w:val="Heading2"/>
        <w:jc w:val="both"/>
        <w:rPr>
          <w:sz w:val="32"/>
          <w:szCs w:val="32"/>
        </w:rPr>
      </w:pPr>
      <w:r w:rsidRPr="00A920A4">
        <w:rPr>
          <w:sz w:val="32"/>
          <w:szCs w:val="32"/>
        </w:rPr>
        <w:t>Role in Facilitating Communication Between Clients</w:t>
      </w:r>
      <w:r w:rsidR="00D604C1" w:rsidRPr="007F2EBA">
        <w:rPr>
          <w:sz w:val="32"/>
          <w:szCs w:val="32"/>
        </w:rPr>
        <w:t>:</w:t>
      </w:r>
    </w:p>
    <w:p w14:paraId="731B7937" w14:textId="05C85F3D" w:rsidR="00D604C1" w:rsidRPr="007F2EBA" w:rsidRDefault="00327E35" w:rsidP="00D604C1">
      <w:pPr>
        <w:jc w:val="both"/>
        <w:rPr>
          <w:sz w:val="24"/>
          <w:szCs w:val="24"/>
        </w:rPr>
      </w:pPr>
      <w:r w:rsidRPr="00327E35">
        <w:rPr>
          <w:sz w:val="24"/>
          <w:szCs w:val="24"/>
        </w:rPr>
        <w:t>The relay server acts as a communication hub, serving as a central point for message exchange between clients and the MPI server. Its primary role is to manage connections from both the server and clients, ensuring that messages are properly relayed bidirectionally</w:t>
      </w:r>
      <w:r w:rsidR="00D604C1">
        <w:rPr>
          <w:sz w:val="24"/>
          <w:szCs w:val="24"/>
        </w:rPr>
        <w:t>.</w:t>
      </w:r>
    </w:p>
    <w:p w14:paraId="00062E64" w14:textId="77777777" w:rsidR="00D604C1" w:rsidRPr="007F2EBA" w:rsidRDefault="00D604C1" w:rsidP="00D604C1">
      <w:pPr>
        <w:pStyle w:val="Heading2"/>
        <w:jc w:val="both"/>
        <w:rPr>
          <w:sz w:val="32"/>
          <w:szCs w:val="32"/>
        </w:rPr>
      </w:pPr>
      <w:r w:rsidRPr="008F3881">
        <w:rPr>
          <w:sz w:val="32"/>
          <w:szCs w:val="32"/>
        </w:rPr>
        <w:t>Use of Sockets, IP Addresses, and Port Numbers</w:t>
      </w:r>
      <w:r w:rsidRPr="007F2EBA">
        <w:rPr>
          <w:sz w:val="32"/>
          <w:szCs w:val="32"/>
        </w:rPr>
        <w:t>:</w:t>
      </w:r>
    </w:p>
    <w:p w14:paraId="082E6C1A" w14:textId="5FD3BE43" w:rsidR="00D604C1" w:rsidRDefault="00282056" w:rsidP="00D604C1">
      <w:pPr>
        <w:jc w:val="both"/>
        <w:rPr>
          <w:sz w:val="24"/>
          <w:szCs w:val="24"/>
        </w:rPr>
      </w:pPr>
      <w:r w:rsidRPr="00282056">
        <w:rPr>
          <w:sz w:val="24"/>
          <w:szCs w:val="24"/>
        </w:rPr>
        <w:t>The relay server utilizes sockets for communication, creating one socket to connect to the MPI server and another to bind to a specific IP address and port number for accepting client connections. This dual-socket setup allows the relay server to act as an intermediary node, facilitating communication between different processes in the MPI system. The use of IP addresses and port numbers is essential for networking, enabling the relay server to establish connections with the MPI server and accept incoming connections from clients</w:t>
      </w:r>
      <w:r w:rsidR="00D604C1">
        <w:rPr>
          <w:sz w:val="24"/>
          <w:szCs w:val="24"/>
        </w:rPr>
        <w:t>.</w:t>
      </w:r>
    </w:p>
    <w:p w14:paraId="77F5D6A5" w14:textId="4BC43D89" w:rsidR="00D604C1" w:rsidRPr="007F2EBA" w:rsidRDefault="00CD0FE1" w:rsidP="00D604C1">
      <w:pPr>
        <w:pStyle w:val="Heading2"/>
        <w:jc w:val="both"/>
        <w:rPr>
          <w:sz w:val="32"/>
          <w:szCs w:val="32"/>
        </w:rPr>
      </w:pPr>
      <w:r w:rsidRPr="00CD0FE1">
        <w:rPr>
          <w:sz w:val="32"/>
          <w:szCs w:val="32"/>
        </w:rPr>
        <w:t>Relay Server Messag</w:t>
      </w:r>
      <w:r w:rsidR="00C15363">
        <w:rPr>
          <w:sz w:val="32"/>
          <w:szCs w:val="32"/>
        </w:rPr>
        <w:t>ing</w:t>
      </w:r>
      <w:r w:rsidRPr="00CD0FE1">
        <w:rPr>
          <w:sz w:val="32"/>
          <w:szCs w:val="32"/>
        </w:rPr>
        <w:t xml:space="preserve"> Between Clients</w:t>
      </w:r>
      <w:r w:rsidR="00D604C1" w:rsidRPr="007F2EBA">
        <w:rPr>
          <w:sz w:val="32"/>
          <w:szCs w:val="32"/>
        </w:rPr>
        <w:t>:</w:t>
      </w:r>
    </w:p>
    <w:p w14:paraId="2D385E17" w14:textId="1DBB9717" w:rsidR="00D604C1" w:rsidRDefault="003A1AD5" w:rsidP="00D604C1">
      <w:pPr>
        <w:jc w:val="both"/>
        <w:rPr>
          <w:sz w:val="24"/>
          <w:szCs w:val="24"/>
        </w:rPr>
      </w:pPr>
      <w:r w:rsidRPr="003A1AD5">
        <w:rPr>
          <w:sz w:val="24"/>
          <w:szCs w:val="24"/>
        </w:rPr>
        <w:t xml:space="preserve">Upon receiving a message from the MPI server, the relay server processes the message, prints it to the console, and forwards it to the connected clients. Simultaneously, when a client sends a message, the relay server receives the message, prints it to the console, and relays it to the MPI server. This bidirectional relay mechanism ensures that messages are efficiently exchanged among all connected nodes in the MPI system. In addition to message relay, the relay server incorporates logging functionality to record important events and messages. It also includes error-handling mechanisms to ensure the stability and reliability of the </w:t>
      </w:r>
      <w:r w:rsidRPr="003A1AD5">
        <w:rPr>
          <w:sz w:val="24"/>
          <w:szCs w:val="24"/>
        </w:rPr>
        <w:lastRenderedPageBreak/>
        <w:t>communication system, providing a robust framework for facilitating communication in a distributed environment</w:t>
      </w:r>
      <w:r w:rsidR="00D604C1">
        <w:rPr>
          <w:sz w:val="24"/>
          <w:szCs w:val="24"/>
        </w:rPr>
        <w:t>.</w:t>
      </w:r>
    </w:p>
    <w:p w14:paraId="6348CCCC" w14:textId="77777777" w:rsidR="00DE27B2" w:rsidRDefault="00DE27B2">
      <w:pPr>
        <w:rPr>
          <w:rFonts w:asciiTheme="majorHAnsi" w:eastAsiaTheme="majorEastAsia" w:hAnsiTheme="majorHAnsi" w:cstheme="majorBidi"/>
          <w:color w:val="007789" w:themeColor="accent1" w:themeShade="BF"/>
          <w:sz w:val="36"/>
          <w:szCs w:val="36"/>
        </w:rPr>
      </w:pPr>
      <w:r>
        <w:rPr>
          <w:sz w:val="36"/>
          <w:szCs w:val="36"/>
        </w:rPr>
        <w:br w:type="page"/>
      </w:r>
    </w:p>
    <w:p w14:paraId="0F7D8F79" w14:textId="2039C50A" w:rsidR="005D3026" w:rsidRDefault="00B62162" w:rsidP="005D3026">
      <w:pPr>
        <w:pStyle w:val="Heading1"/>
        <w:jc w:val="both"/>
        <w:rPr>
          <w:sz w:val="36"/>
          <w:szCs w:val="36"/>
        </w:rPr>
      </w:pPr>
      <w:r w:rsidRPr="00B62162">
        <w:rPr>
          <w:sz w:val="36"/>
          <w:szCs w:val="36"/>
        </w:rPr>
        <w:lastRenderedPageBreak/>
        <w:t>Use of Threads</w:t>
      </w:r>
    </w:p>
    <w:p w14:paraId="77F558FE" w14:textId="6295A926" w:rsidR="00D85F43" w:rsidRPr="00D85F43" w:rsidRDefault="00D85F43" w:rsidP="00D85F43">
      <w:pPr>
        <w:jc w:val="both"/>
        <w:rPr>
          <w:sz w:val="24"/>
          <w:szCs w:val="24"/>
        </w:rPr>
      </w:pPr>
      <w:r w:rsidRPr="00D85F43">
        <w:rPr>
          <w:sz w:val="24"/>
          <w:szCs w:val="24"/>
        </w:rPr>
        <w:t>The application employs multithreading to manage concurrent communication between different components, ensuring responsiveness and efficiency. Here is an overview of how threads are utilized in the client, server, and relay/vpn server applications:</w:t>
      </w:r>
    </w:p>
    <w:p w14:paraId="5EF5D7B7" w14:textId="71604716" w:rsidR="005D3026" w:rsidRPr="007F2EBA" w:rsidRDefault="00392C0F" w:rsidP="005D3026">
      <w:pPr>
        <w:pStyle w:val="Heading2"/>
        <w:jc w:val="both"/>
        <w:rPr>
          <w:sz w:val="32"/>
          <w:szCs w:val="32"/>
        </w:rPr>
      </w:pPr>
      <w:r w:rsidRPr="00392C0F">
        <w:rPr>
          <w:sz w:val="32"/>
          <w:szCs w:val="32"/>
        </w:rPr>
        <w:t>Client Application &amp; Server Application</w:t>
      </w:r>
      <w:r w:rsidR="005D3026" w:rsidRPr="007F2EBA">
        <w:rPr>
          <w:sz w:val="32"/>
          <w:szCs w:val="32"/>
        </w:rPr>
        <w:t>:</w:t>
      </w:r>
    </w:p>
    <w:p w14:paraId="38D05B06" w14:textId="77777777" w:rsidR="00375B19" w:rsidRPr="00772E08" w:rsidRDefault="00375B19" w:rsidP="001E0C01">
      <w:pPr>
        <w:pStyle w:val="ListParagraph"/>
        <w:numPr>
          <w:ilvl w:val="0"/>
          <w:numId w:val="34"/>
        </w:numPr>
        <w:jc w:val="both"/>
      </w:pPr>
      <w:r w:rsidRPr="00772E08">
        <w:rPr>
          <w:b/>
          <w:bCs/>
          <w:sz w:val="24"/>
          <w:szCs w:val="24"/>
        </w:rPr>
        <w:t>Receive Thread:</w:t>
      </w:r>
      <w:r w:rsidRPr="00772E08">
        <w:t xml:space="preserve"> Responsible for continuously receiving messages from the server. It uses the Receive method, which is a blocking operation, ensuring responsiveness.</w:t>
      </w:r>
    </w:p>
    <w:p w14:paraId="4A9A7191" w14:textId="77777777" w:rsidR="001E0C01" w:rsidRPr="00772E08" w:rsidRDefault="001E0C01" w:rsidP="001E0C01">
      <w:pPr>
        <w:pStyle w:val="ListParagraph"/>
        <w:jc w:val="both"/>
      </w:pPr>
    </w:p>
    <w:p w14:paraId="1861819E" w14:textId="281F3581" w:rsidR="005D3026" w:rsidRPr="00772E08" w:rsidRDefault="00375B19" w:rsidP="001E0C01">
      <w:pPr>
        <w:pStyle w:val="ListParagraph"/>
        <w:numPr>
          <w:ilvl w:val="0"/>
          <w:numId w:val="34"/>
        </w:numPr>
        <w:jc w:val="both"/>
      </w:pPr>
      <w:r w:rsidRPr="00772E08">
        <w:rPr>
          <w:b/>
          <w:bCs/>
          <w:sz w:val="24"/>
          <w:szCs w:val="24"/>
        </w:rPr>
        <w:t>User Input Thread:</w:t>
      </w:r>
      <w:r w:rsidRPr="00772E08">
        <w:t xml:space="preserve"> Dedicated to reading user input from the console and sending messages to the server</w:t>
      </w:r>
      <w:r w:rsidR="005D3026" w:rsidRPr="00772E08">
        <w:t>.</w:t>
      </w:r>
    </w:p>
    <w:p w14:paraId="753218E4" w14:textId="398D39A5" w:rsidR="00DA4288" w:rsidRPr="007F2EBA" w:rsidRDefault="00B41722" w:rsidP="00DA4288">
      <w:pPr>
        <w:pStyle w:val="Heading2"/>
        <w:jc w:val="both"/>
        <w:rPr>
          <w:sz w:val="32"/>
          <w:szCs w:val="32"/>
        </w:rPr>
      </w:pPr>
      <w:r w:rsidRPr="00B41722">
        <w:rPr>
          <w:sz w:val="32"/>
          <w:szCs w:val="32"/>
        </w:rPr>
        <w:t>Relay/VPN Server Application</w:t>
      </w:r>
      <w:r w:rsidR="00DA4288" w:rsidRPr="007F2EBA">
        <w:rPr>
          <w:sz w:val="32"/>
          <w:szCs w:val="32"/>
        </w:rPr>
        <w:t>:</w:t>
      </w:r>
    </w:p>
    <w:p w14:paraId="07C6D001" w14:textId="389F5E0F" w:rsidR="001E0C01" w:rsidRPr="00772E08" w:rsidRDefault="001E0C01" w:rsidP="001E0C01">
      <w:pPr>
        <w:pStyle w:val="ListParagraph"/>
        <w:numPr>
          <w:ilvl w:val="0"/>
          <w:numId w:val="35"/>
        </w:numPr>
        <w:jc w:val="both"/>
      </w:pPr>
      <w:r w:rsidRPr="00772E08">
        <w:rPr>
          <w:b/>
          <w:bCs/>
          <w:sz w:val="24"/>
          <w:szCs w:val="24"/>
        </w:rPr>
        <w:t>Client Receive Thread:</w:t>
      </w:r>
      <w:r w:rsidR="00772E08">
        <w:t xml:space="preserve"> </w:t>
      </w:r>
      <w:r w:rsidRPr="00772E08">
        <w:t>Continuously listens for messages from the client, processes them, and forwards them to the server.</w:t>
      </w:r>
    </w:p>
    <w:p w14:paraId="0086148F" w14:textId="77777777" w:rsidR="001E0C01" w:rsidRPr="00772E08" w:rsidRDefault="001E0C01" w:rsidP="001E0C01">
      <w:pPr>
        <w:pStyle w:val="ListParagraph"/>
        <w:jc w:val="both"/>
      </w:pPr>
    </w:p>
    <w:p w14:paraId="63859CE4" w14:textId="3C66096B" w:rsidR="00DA4288" w:rsidRPr="00772E08" w:rsidRDefault="001E0C01" w:rsidP="001E0C01">
      <w:pPr>
        <w:pStyle w:val="ListParagraph"/>
        <w:numPr>
          <w:ilvl w:val="0"/>
          <w:numId w:val="35"/>
        </w:numPr>
        <w:jc w:val="both"/>
      </w:pPr>
      <w:r w:rsidRPr="00772E08">
        <w:rPr>
          <w:b/>
          <w:bCs/>
          <w:sz w:val="24"/>
          <w:szCs w:val="24"/>
        </w:rPr>
        <w:t>Server Receive Thread:</w:t>
      </w:r>
      <w:r w:rsidRPr="00772E08">
        <w:t xml:space="preserve"> Listens for messages from the server, processes them, and relays them to the client.</w:t>
      </w:r>
    </w:p>
    <w:p w14:paraId="1EC48BC0" w14:textId="77777777" w:rsidR="00DA4288" w:rsidRPr="007F2EBA" w:rsidRDefault="00DA4288" w:rsidP="00375B19">
      <w:pPr>
        <w:jc w:val="both"/>
        <w:rPr>
          <w:sz w:val="24"/>
          <w:szCs w:val="24"/>
        </w:rPr>
      </w:pPr>
    </w:p>
    <w:p w14:paraId="6D487356" w14:textId="77777777" w:rsidR="005D3026" w:rsidRDefault="005D3026" w:rsidP="00D604C1">
      <w:pPr>
        <w:jc w:val="both"/>
        <w:rPr>
          <w:sz w:val="24"/>
          <w:szCs w:val="24"/>
        </w:rPr>
      </w:pPr>
    </w:p>
    <w:p w14:paraId="363091A1" w14:textId="77777777" w:rsidR="002C647D" w:rsidRDefault="002C647D" w:rsidP="00D604C1">
      <w:pPr>
        <w:jc w:val="both"/>
        <w:rPr>
          <w:sz w:val="24"/>
          <w:szCs w:val="24"/>
        </w:rPr>
      </w:pPr>
    </w:p>
    <w:p w14:paraId="09330CE1" w14:textId="77777777" w:rsidR="004D03DD" w:rsidRDefault="004D03DD">
      <w:pPr>
        <w:rPr>
          <w:rFonts w:asciiTheme="majorHAnsi" w:eastAsiaTheme="majorEastAsia" w:hAnsiTheme="majorHAnsi" w:cstheme="majorBidi"/>
          <w:color w:val="007789" w:themeColor="accent1" w:themeShade="BF"/>
          <w:sz w:val="36"/>
          <w:szCs w:val="36"/>
        </w:rPr>
      </w:pPr>
      <w:r>
        <w:rPr>
          <w:sz w:val="36"/>
          <w:szCs w:val="36"/>
        </w:rPr>
        <w:br w:type="page"/>
      </w:r>
    </w:p>
    <w:p w14:paraId="54DFE4D9" w14:textId="021FCC28" w:rsidR="00DE27B2" w:rsidRDefault="00BC07CB" w:rsidP="00DE27B2">
      <w:pPr>
        <w:pStyle w:val="Heading1"/>
        <w:jc w:val="both"/>
        <w:rPr>
          <w:sz w:val="36"/>
          <w:szCs w:val="36"/>
        </w:rPr>
      </w:pPr>
      <w:r w:rsidRPr="00BC07CB">
        <w:rPr>
          <w:sz w:val="36"/>
          <w:szCs w:val="36"/>
        </w:rPr>
        <w:lastRenderedPageBreak/>
        <w:t>Networking Protocol (TCP)</w:t>
      </w:r>
    </w:p>
    <w:p w14:paraId="2C5B3E49" w14:textId="25CD4F3E" w:rsidR="00DE27B2" w:rsidRPr="00D85F43" w:rsidRDefault="00042E61" w:rsidP="00DE27B2">
      <w:pPr>
        <w:jc w:val="both"/>
        <w:rPr>
          <w:sz w:val="24"/>
          <w:szCs w:val="24"/>
        </w:rPr>
      </w:pPr>
      <w:r w:rsidRPr="00042E61">
        <w:rPr>
          <w:sz w:val="24"/>
          <w:szCs w:val="24"/>
        </w:rPr>
        <w:t>The application relies on the Transmission Control Protocol (TCP) as the fundamental networking protocol for facilitating communication between the client, server, and relay/VPN server components. TCP offers a connection-oriented approach, ensuring reliable, ordered, and error-checked data delivery.</w:t>
      </w:r>
    </w:p>
    <w:p w14:paraId="43714E1C" w14:textId="183BAFE1" w:rsidR="00DE27B2" w:rsidRPr="007F2EBA" w:rsidRDefault="00D70227" w:rsidP="00DE27B2">
      <w:pPr>
        <w:pStyle w:val="Heading2"/>
        <w:jc w:val="both"/>
        <w:rPr>
          <w:sz w:val="32"/>
          <w:szCs w:val="32"/>
        </w:rPr>
      </w:pPr>
      <w:r w:rsidRPr="00D70227">
        <w:rPr>
          <w:sz w:val="32"/>
          <w:szCs w:val="32"/>
        </w:rPr>
        <w:t>Connection Establishment</w:t>
      </w:r>
      <w:r w:rsidR="00DE27B2" w:rsidRPr="007F2EBA">
        <w:rPr>
          <w:sz w:val="32"/>
          <w:szCs w:val="32"/>
        </w:rPr>
        <w:t>:</w:t>
      </w:r>
    </w:p>
    <w:p w14:paraId="570E4763" w14:textId="68161E80" w:rsidR="00DE27B2" w:rsidRPr="00D5020F" w:rsidRDefault="00F84568" w:rsidP="00F84568">
      <w:pPr>
        <w:jc w:val="both"/>
        <w:rPr>
          <w:sz w:val="24"/>
          <w:szCs w:val="24"/>
        </w:rPr>
      </w:pPr>
      <w:r w:rsidRPr="00D5020F">
        <w:rPr>
          <w:sz w:val="24"/>
          <w:szCs w:val="24"/>
        </w:rPr>
        <w:t>TCP provides a reliable connection establishment mechanism, requiring acknowledgment from both the client and server before initiating data transfer. The Socket class in the .NET framework is configured with SocketType.Stream and ProtocolType.Tcp to create TCP sockets for communication</w:t>
      </w:r>
      <w:r w:rsidR="00DE27B2" w:rsidRPr="00D5020F">
        <w:rPr>
          <w:sz w:val="24"/>
          <w:szCs w:val="24"/>
        </w:rPr>
        <w:t>.</w:t>
      </w:r>
    </w:p>
    <w:p w14:paraId="59D5909B" w14:textId="2E26F539" w:rsidR="00DE27B2" w:rsidRPr="007F2EBA" w:rsidRDefault="002165A0" w:rsidP="00DE27B2">
      <w:pPr>
        <w:pStyle w:val="Heading2"/>
        <w:jc w:val="both"/>
        <w:rPr>
          <w:sz w:val="32"/>
          <w:szCs w:val="32"/>
        </w:rPr>
      </w:pPr>
      <w:r w:rsidRPr="002165A0">
        <w:rPr>
          <w:sz w:val="32"/>
          <w:szCs w:val="32"/>
        </w:rPr>
        <w:t>Reliable Data Transfer</w:t>
      </w:r>
      <w:r w:rsidR="00DE27B2" w:rsidRPr="007F2EBA">
        <w:rPr>
          <w:sz w:val="32"/>
          <w:szCs w:val="32"/>
        </w:rPr>
        <w:t>:</w:t>
      </w:r>
    </w:p>
    <w:p w14:paraId="7ED2BCA0" w14:textId="4F1D290C" w:rsidR="00DE27B2" w:rsidRPr="00264590" w:rsidRDefault="00264590" w:rsidP="00264590">
      <w:pPr>
        <w:jc w:val="both"/>
        <w:rPr>
          <w:sz w:val="24"/>
          <w:szCs w:val="24"/>
        </w:rPr>
      </w:pPr>
      <w:r w:rsidRPr="00264590">
        <w:rPr>
          <w:sz w:val="24"/>
          <w:szCs w:val="24"/>
        </w:rPr>
        <w:t>TCP guarantees the reliable and ordered delivery of data between the communicating parties. The Send and Receive methods of the Socket class are employed to send and receive data over the established TCP connection</w:t>
      </w:r>
      <w:r w:rsidR="00DE27B2" w:rsidRPr="00264590">
        <w:rPr>
          <w:sz w:val="24"/>
          <w:szCs w:val="24"/>
        </w:rPr>
        <w:t>.</w:t>
      </w:r>
    </w:p>
    <w:p w14:paraId="7256E6B4" w14:textId="7C473EC7" w:rsidR="00264590" w:rsidRPr="007F2EBA" w:rsidRDefault="00006F33" w:rsidP="00264590">
      <w:pPr>
        <w:pStyle w:val="Heading2"/>
        <w:jc w:val="both"/>
        <w:rPr>
          <w:sz w:val="32"/>
          <w:szCs w:val="32"/>
        </w:rPr>
      </w:pPr>
      <w:r w:rsidRPr="00006F33">
        <w:rPr>
          <w:sz w:val="32"/>
          <w:szCs w:val="32"/>
        </w:rPr>
        <w:t>Flow Control</w:t>
      </w:r>
      <w:r w:rsidR="00264590" w:rsidRPr="007F2EBA">
        <w:rPr>
          <w:sz w:val="32"/>
          <w:szCs w:val="32"/>
        </w:rPr>
        <w:t>:</w:t>
      </w:r>
    </w:p>
    <w:p w14:paraId="0ADD8BB8" w14:textId="001E242B" w:rsidR="00264590" w:rsidRPr="00264590" w:rsidRDefault="005812E8" w:rsidP="00264590">
      <w:pPr>
        <w:jc w:val="both"/>
        <w:rPr>
          <w:sz w:val="24"/>
          <w:szCs w:val="24"/>
        </w:rPr>
      </w:pPr>
      <w:r w:rsidRPr="005812E8">
        <w:rPr>
          <w:sz w:val="24"/>
          <w:szCs w:val="24"/>
        </w:rPr>
        <w:t>TCP incorporates flow control mechanisms to prevent overwhelming the receiver with data, dynamically adjusting the rate of data transmission based on the receiver's capacity</w:t>
      </w:r>
      <w:r w:rsidR="00264590" w:rsidRPr="00264590">
        <w:rPr>
          <w:sz w:val="24"/>
          <w:szCs w:val="24"/>
        </w:rPr>
        <w:t>.</w:t>
      </w:r>
    </w:p>
    <w:p w14:paraId="1D7CB95D" w14:textId="77777777" w:rsidR="00DE27B2" w:rsidRDefault="00DE27B2">
      <w:pPr>
        <w:rPr>
          <w:rFonts w:asciiTheme="majorHAnsi" w:eastAsiaTheme="majorEastAsia" w:hAnsiTheme="majorHAnsi" w:cstheme="majorBidi"/>
          <w:color w:val="007789" w:themeColor="accent1" w:themeShade="BF"/>
          <w:sz w:val="36"/>
          <w:szCs w:val="36"/>
        </w:rPr>
      </w:pPr>
      <w:r>
        <w:rPr>
          <w:sz w:val="36"/>
          <w:szCs w:val="36"/>
        </w:rPr>
        <w:br w:type="page"/>
      </w:r>
    </w:p>
    <w:p w14:paraId="63132B55" w14:textId="084D6DDF" w:rsidR="004D03DD" w:rsidRPr="007F2EBA" w:rsidRDefault="00EC2A25" w:rsidP="004D03DD">
      <w:pPr>
        <w:pStyle w:val="Heading1"/>
        <w:jc w:val="both"/>
        <w:rPr>
          <w:sz w:val="36"/>
          <w:szCs w:val="36"/>
        </w:rPr>
      </w:pPr>
      <w:r w:rsidRPr="00EC2A25">
        <w:rPr>
          <w:sz w:val="36"/>
          <w:szCs w:val="36"/>
        </w:rPr>
        <w:lastRenderedPageBreak/>
        <w:t>Future Improvements</w:t>
      </w:r>
    </w:p>
    <w:p w14:paraId="7172575C" w14:textId="7C89D16E" w:rsidR="004D03DD" w:rsidRPr="007F2EBA" w:rsidRDefault="008C528F" w:rsidP="004D03DD">
      <w:pPr>
        <w:jc w:val="both"/>
        <w:rPr>
          <w:sz w:val="24"/>
          <w:szCs w:val="24"/>
        </w:rPr>
      </w:pPr>
      <w:r>
        <w:rPr>
          <w:sz w:val="24"/>
          <w:szCs w:val="24"/>
        </w:rPr>
        <w:t>These are the future improvements that can be done in the project:</w:t>
      </w:r>
    </w:p>
    <w:p w14:paraId="5EF5FC82" w14:textId="11FF056B" w:rsidR="004D03DD" w:rsidRPr="007F2EBA" w:rsidRDefault="002255FC" w:rsidP="004D03DD">
      <w:pPr>
        <w:pStyle w:val="ListNumber"/>
        <w:numPr>
          <w:ilvl w:val="0"/>
          <w:numId w:val="33"/>
        </w:numPr>
        <w:jc w:val="both"/>
        <w:rPr>
          <w:sz w:val="24"/>
          <w:szCs w:val="24"/>
        </w:rPr>
      </w:pPr>
      <w:r w:rsidRPr="002255FC">
        <w:rPr>
          <w:b/>
          <w:bCs/>
          <w:sz w:val="24"/>
          <w:szCs w:val="24"/>
        </w:rPr>
        <w:t>Encryption and Security</w:t>
      </w:r>
      <w:r w:rsidR="004D03DD" w:rsidRPr="007F2EBA">
        <w:rPr>
          <w:b/>
          <w:bCs/>
          <w:sz w:val="24"/>
          <w:szCs w:val="24"/>
        </w:rPr>
        <w:t>:</w:t>
      </w:r>
      <w:r w:rsidR="004D03DD" w:rsidRPr="007F2EBA">
        <w:rPr>
          <w:sz w:val="24"/>
          <w:szCs w:val="24"/>
        </w:rPr>
        <w:t xml:space="preserve"> </w:t>
      </w:r>
      <w:r w:rsidR="000B0B66" w:rsidRPr="000B0B66">
        <w:rPr>
          <w:sz w:val="24"/>
          <w:szCs w:val="24"/>
        </w:rPr>
        <w:t>Enhance the relay/vpn server to support encryption for secure communication between the client and server. Implementing encryption algorithms, such as SSL/TLS, would bolster the confidentiality of data</w:t>
      </w:r>
      <w:r w:rsidR="004D03DD" w:rsidRPr="007F2EBA">
        <w:rPr>
          <w:sz w:val="24"/>
          <w:szCs w:val="24"/>
        </w:rPr>
        <w:t>.</w:t>
      </w:r>
    </w:p>
    <w:p w14:paraId="1DE4DD9F" w14:textId="77777777" w:rsidR="004D03DD" w:rsidRPr="007F2EBA" w:rsidRDefault="004D03DD" w:rsidP="004D03DD">
      <w:pPr>
        <w:pStyle w:val="ListNumber"/>
        <w:numPr>
          <w:ilvl w:val="0"/>
          <w:numId w:val="0"/>
        </w:numPr>
        <w:jc w:val="both"/>
        <w:rPr>
          <w:sz w:val="24"/>
          <w:szCs w:val="24"/>
        </w:rPr>
      </w:pPr>
    </w:p>
    <w:p w14:paraId="7016E0CB" w14:textId="60D12208" w:rsidR="004D03DD" w:rsidRPr="007F2EBA" w:rsidRDefault="00555937" w:rsidP="004D03DD">
      <w:pPr>
        <w:pStyle w:val="ListNumber"/>
        <w:numPr>
          <w:ilvl w:val="0"/>
          <w:numId w:val="33"/>
        </w:numPr>
        <w:jc w:val="both"/>
        <w:rPr>
          <w:sz w:val="24"/>
          <w:szCs w:val="24"/>
        </w:rPr>
      </w:pPr>
      <w:r w:rsidRPr="00555937">
        <w:rPr>
          <w:b/>
          <w:bCs/>
          <w:sz w:val="24"/>
          <w:szCs w:val="24"/>
        </w:rPr>
        <w:t>Dynamic IP and Port Configuration</w:t>
      </w:r>
      <w:r w:rsidR="004D03DD" w:rsidRPr="007F2EBA">
        <w:rPr>
          <w:b/>
          <w:bCs/>
          <w:sz w:val="24"/>
          <w:szCs w:val="24"/>
        </w:rPr>
        <w:t>:</w:t>
      </w:r>
      <w:r w:rsidR="004D03DD" w:rsidRPr="007F2EBA">
        <w:rPr>
          <w:sz w:val="24"/>
          <w:szCs w:val="24"/>
        </w:rPr>
        <w:t xml:space="preserve"> </w:t>
      </w:r>
      <w:r w:rsidR="0044131A" w:rsidRPr="0044131A">
        <w:rPr>
          <w:sz w:val="24"/>
          <w:szCs w:val="24"/>
        </w:rPr>
        <w:t>Allow dynamic configuration of IP addresses and port numbers, providing flexibility for deployment in different network environments without requiring code changes</w:t>
      </w:r>
      <w:r w:rsidR="004D03DD" w:rsidRPr="007F2EBA">
        <w:rPr>
          <w:sz w:val="24"/>
          <w:szCs w:val="24"/>
        </w:rPr>
        <w:t>.</w:t>
      </w:r>
    </w:p>
    <w:p w14:paraId="38BAC940" w14:textId="77777777" w:rsidR="004D03DD" w:rsidRPr="007F2EBA" w:rsidRDefault="004D03DD" w:rsidP="004D03DD">
      <w:pPr>
        <w:pStyle w:val="ListNumber"/>
        <w:numPr>
          <w:ilvl w:val="0"/>
          <w:numId w:val="0"/>
        </w:numPr>
        <w:jc w:val="both"/>
        <w:rPr>
          <w:sz w:val="24"/>
          <w:szCs w:val="24"/>
        </w:rPr>
      </w:pPr>
    </w:p>
    <w:p w14:paraId="70C77FAD" w14:textId="69E829F4" w:rsidR="004D03DD" w:rsidRPr="007F2EBA" w:rsidRDefault="00756ABA" w:rsidP="004D03DD">
      <w:pPr>
        <w:pStyle w:val="ListNumber"/>
        <w:numPr>
          <w:ilvl w:val="0"/>
          <w:numId w:val="33"/>
        </w:numPr>
        <w:jc w:val="both"/>
        <w:rPr>
          <w:sz w:val="24"/>
          <w:szCs w:val="24"/>
        </w:rPr>
      </w:pPr>
      <w:r w:rsidRPr="00756ABA">
        <w:rPr>
          <w:b/>
          <w:bCs/>
          <w:sz w:val="24"/>
          <w:szCs w:val="24"/>
        </w:rPr>
        <w:t>User Interface Improvements</w:t>
      </w:r>
      <w:r w:rsidR="004D03DD" w:rsidRPr="007F2EBA">
        <w:rPr>
          <w:b/>
          <w:bCs/>
          <w:sz w:val="24"/>
          <w:szCs w:val="24"/>
        </w:rPr>
        <w:t>:</w:t>
      </w:r>
      <w:r w:rsidR="004D03DD">
        <w:rPr>
          <w:sz w:val="24"/>
          <w:szCs w:val="24"/>
        </w:rPr>
        <w:t xml:space="preserve"> </w:t>
      </w:r>
      <w:r w:rsidR="00AE20B8" w:rsidRPr="00AE20B8">
        <w:rPr>
          <w:sz w:val="24"/>
          <w:szCs w:val="24"/>
        </w:rPr>
        <w:t>Enhance the client application with a more user-friendly interface, potentially incorporating a graphical user interface (GUI) for a better user experience</w:t>
      </w:r>
      <w:r w:rsidR="004D03DD" w:rsidRPr="007F2EBA">
        <w:rPr>
          <w:sz w:val="24"/>
          <w:szCs w:val="24"/>
        </w:rPr>
        <w:t>.</w:t>
      </w:r>
    </w:p>
    <w:p w14:paraId="307A117A" w14:textId="77777777" w:rsidR="004D03DD" w:rsidRPr="007F2EBA" w:rsidRDefault="004D03DD" w:rsidP="004D03DD">
      <w:pPr>
        <w:pStyle w:val="ListNumber"/>
        <w:numPr>
          <w:ilvl w:val="0"/>
          <w:numId w:val="0"/>
        </w:numPr>
        <w:jc w:val="both"/>
        <w:rPr>
          <w:sz w:val="24"/>
          <w:szCs w:val="24"/>
        </w:rPr>
      </w:pPr>
    </w:p>
    <w:p w14:paraId="55FD3216" w14:textId="57DBABC6" w:rsidR="004D03DD" w:rsidRDefault="003A4523" w:rsidP="004D03DD">
      <w:pPr>
        <w:pStyle w:val="ListNumber"/>
        <w:numPr>
          <w:ilvl w:val="0"/>
          <w:numId w:val="33"/>
        </w:numPr>
        <w:jc w:val="both"/>
        <w:rPr>
          <w:sz w:val="24"/>
          <w:szCs w:val="24"/>
        </w:rPr>
      </w:pPr>
      <w:r w:rsidRPr="003A4523">
        <w:rPr>
          <w:b/>
          <w:bCs/>
          <w:sz w:val="24"/>
          <w:szCs w:val="24"/>
        </w:rPr>
        <w:t>Error Handling Enhancements</w:t>
      </w:r>
      <w:r w:rsidR="004D03DD" w:rsidRPr="007F2EBA">
        <w:rPr>
          <w:b/>
          <w:bCs/>
          <w:sz w:val="24"/>
          <w:szCs w:val="24"/>
        </w:rPr>
        <w:t>:</w:t>
      </w:r>
      <w:r w:rsidR="004D03DD" w:rsidRPr="007F2EBA">
        <w:rPr>
          <w:sz w:val="24"/>
          <w:szCs w:val="24"/>
        </w:rPr>
        <w:t xml:space="preserve"> </w:t>
      </w:r>
      <w:r w:rsidR="00B6068E" w:rsidRPr="00B6068E">
        <w:rPr>
          <w:sz w:val="24"/>
          <w:szCs w:val="24"/>
        </w:rPr>
        <w:t>Augment error handling mechanisms to provide more detailed error messages and facilitate easier troubleshooting</w:t>
      </w:r>
      <w:r w:rsidR="004D03DD" w:rsidRPr="007F2EBA">
        <w:rPr>
          <w:sz w:val="24"/>
          <w:szCs w:val="24"/>
        </w:rPr>
        <w:t>.</w:t>
      </w:r>
    </w:p>
    <w:p w14:paraId="6D775BBE" w14:textId="77777777" w:rsidR="004D03DD" w:rsidRPr="000D7D11" w:rsidRDefault="004D03DD" w:rsidP="004D03DD">
      <w:pPr>
        <w:pStyle w:val="ListNumber"/>
        <w:numPr>
          <w:ilvl w:val="0"/>
          <w:numId w:val="0"/>
        </w:numPr>
        <w:jc w:val="both"/>
        <w:rPr>
          <w:sz w:val="24"/>
          <w:szCs w:val="24"/>
        </w:rPr>
      </w:pPr>
    </w:p>
    <w:p w14:paraId="17077B7E" w14:textId="25FE58B3" w:rsidR="004D03DD" w:rsidRPr="00AD0A57" w:rsidRDefault="0075333D" w:rsidP="004D03DD">
      <w:pPr>
        <w:pStyle w:val="ListNumber"/>
        <w:numPr>
          <w:ilvl w:val="0"/>
          <w:numId w:val="33"/>
        </w:numPr>
        <w:jc w:val="both"/>
        <w:rPr>
          <w:sz w:val="24"/>
          <w:szCs w:val="24"/>
        </w:rPr>
      </w:pPr>
      <w:r w:rsidRPr="0075333D">
        <w:rPr>
          <w:b/>
          <w:bCs/>
          <w:sz w:val="24"/>
          <w:szCs w:val="24"/>
        </w:rPr>
        <w:t>Threading Model Optimization</w:t>
      </w:r>
      <w:r w:rsidR="004D03DD" w:rsidRPr="007F2EBA">
        <w:rPr>
          <w:b/>
          <w:bCs/>
          <w:sz w:val="24"/>
          <w:szCs w:val="24"/>
        </w:rPr>
        <w:t>:</w:t>
      </w:r>
      <w:r w:rsidR="004D03DD" w:rsidRPr="007F2EBA">
        <w:rPr>
          <w:sz w:val="24"/>
          <w:szCs w:val="24"/>
        </w:rPr>
        <w:t xml:space="preserve"> </w:t>
      </w:r>
      <w:r w:rsidR="002305BD" w:rsidRPr="002305BD">
        <w:rPr>
          <w:sz w:val="24"/>
          <w:szCs w:val="24"/>
        </w:rPr>
        <w:t>Evaluate and potentially optimize the threading model, considering alternatives like asynchronous programming or thread pooling to improve scalability and responsiveness, especially in scenarios with many concurrent connections</w:t>
      </w:r>
      <w:r w:rsidR="004D03DD" w:rsidRPr="007F2EBA">
        <w:rPr>
          <w:sz w:val="24"/>
          <w:szCs w:val="24"/>
        </w:rPr>
        <w:t>.</w:t>
      </w:r>
    </w:p>
    <w:p w14:paraId="018EEC7D" w14:textId="77777777" w:rsidR="004D03DD" w:rsidRPr="0033154C" w:rsidRDefault="004D03DD" w:rsidP="00D604C1">
      <w:pPr>
        <w:jc w:val="both"/>
        <w:rPr>
          <w:sz w:val="24"/>
          <w:szCs w:val="24"/>
        </w:rPr>
      </w:pPr>
    </w:p>
    <w:p w14:paraId="5EFBC12E" w14:textId="77777777" w:rsidR="00D604C1" w:rsidRPr="0033154C" w:rsidRDefault="00D604C1" w:rsidP="00853B82">
      <w:pPr>
        <w:jc w:val="both"/>
        <w:rPr>
          <w:sz w:val="24"/>
          <w:szCs w:val="24"/>
        </w:rPr>
      </w:pPr>
    </w:p>
    <w:p w14:paraId="13CDDCD1" w14:textId="77777777" w:rsidR="00853B82" w:rsidRPr="0033154C" w:rsidRDefault="00853B82" w:rsidP="0033154C">
      <w:pPr>
        <w:jc w:val="both"/>
        <w:rPr>
          <w:sz w:val="24"/>
          <w:szCs w:val="24"/>
        </w:rPr>
      </w:pPr>
    </w:p>
    <w:p w14:paraId="0945B3AA" w14:textId="77777777" w:rsidR="0033154C" w:rsidRPr="0033154C" w:rsidRDefault="0033154C" w:rsidP="0033154C">
      <w:pPr>
        <w:jc w:val="both"/>
        <w:rPr>
          <w:sz w:val="24"/>
          <w:szCs w:val="24"/>
        </w:rPr>
      </w:pPr>
    </w:p>
    <w:p w14:paraId="5450F700" w14:textId="77777777" w:rsidR="007F2EBA" w:rsidRDefault="007F2EBA" w:rsidP="007F2EBA">
      <w:pPr>
        <w:jc w:val="both"/>
        <w:rPr>
          <w:rFonts w:asciiTheme="majorHAnsi" w:eastAsiaTheme="majorEastAsia" w:hAnsiTheme="majorHAnsi" w:cstheme="majorBidi"/>
          <w:color w:val="007789" w:themeColor="accent1" w:themeShade="BF"/>
          <w:sz w:val="32"/>
        </w:rPr>
      </w:pPr>
      <w:r>
        <w:br w:type="page"/>
      </w:r>
    </w:p>
    <w:p w14:paraId="328ABDD6" w14:textId="781149A2" w:rsidR="002305BD" w:rsidRPr="007F2EBA" w:rsidRDefault="002305BD" w:rsidP="002305BD">
      <w:pPr>
        <w:pStyle w:val="Heading1"/>
        <w:jc w:val="both"/>
        <w:rPr>
          <w:sz w:val="36"/>
          <w:szCs w:val="36"/>
        </w:rPr>
      </w:pPr>
      <w:r>
        <w:rPr>
          <w:sz w:val="36"/>
          <w:szCs w:val="36"/>
        </w:rPr>
        <w:lastRenderedPageBreak/>
        <w:t>Conclusion</w:t>
      </w:r>
    </w:p>
    <w:p w14:paraId="561DD82D" w14:textId="77777777" w:rsidR="00FD53BC" w:rsidRPr="00FD53BC" w:rsidRDefault="00FD53BC" w:rsidP="00FD53BC">
      <w:pPr>
        <w:jc w:val="both"/>
        <w:rPr>
          <w:sz w:val="24"/>
          <w:szCs w:val="24"/>
        </w:rPr>
      </w:pPr>
      <w:r w:rsidRPr="00FD53BC">
        <w:rPr>
          <w:sz w:val="24"/>
          <w:szCs w:val="24"/>
        </w:rPr>
        <w:t>The development of the client-server communication system with a relay/vpn server has been an exploration into creating a versatile and secure communication infrastructure. Key aspects discussed in this report include the architecture overview, code structure, client-server communication, relay/vpn server functionality, thread management, networking protocols, and areas for future improvements.</w:t>
      </w:r>
    </w:p>
    <w:p w14:paraId="0FA186B9" w14:textId="315C713A" w:rsidR="008C528F" w:rsidRDefault="00FD53BC" w:rsidP="00FD53BC">
      <w:pPr>
        <w:jc w:val="both"/>
        <w:rPr>
          <w:sz w:val="24"/>
          <w:szCs w:val="24"/>
        </w:rPr>
      </w:pPr>
      <w:r w:rsidRPr="00FD53BC">
        <w:rPr>
          <w:sz w:val="24"/>
          <w:szCs w:val="24"/>
        </w:rPr>
        <w:t>In conclusion, the implemented MPI (Message Passing Interface) server, client, and relay server application provides a structured framework for parallel communication in a distributed computing environment. By leveraging sockets and a straightforward ASCII-based communication protocol, the system facilitates bidirectional message exchange between clients and the server. The client-server architecture, coupled with the relay server's intermediary role, enables collaborative parallel processing. The organized code structure, use of threads, and consideration of error handling contribute to the application's robustness. This MPI communication model serves as a foundational component for scalable and efficient parallel computing solutions, addressing the increasing demands of modern computational tasks across diverse domains</w:t>
      </w:r>
      <w:r w:rsidR="002305BD" w:rsidRPr="007F2EBA">
        <w:rPr>
          <w:sz w:val="24"/>
          <w:szCs w:val="24"/>
        </w:rPr>
        <w:t>.</w:t>
      </w:r>
    </w:p>
    <w:p w14:paraId="4270851A" w14:textId="77777777" w:rsidR="008C528F" w:rsidRDefault="008C528F">
      <w:pPr>
        <w:rPr>
          <w:sz w:val="24"/>
          <w:szCs w:val="24"/>
        </w:rPr>
      </w:pPr>
      <w:r>
        <w:rPr>
          <w:sz w:val="24"/>
          <w:szCs w:val="24"/>
        </w:rPr>
        <w:br w:type="page"/>
      </w:r>
    </w:p>
    <w:p w14:paraId="71AF17C6" w14:textId="15922775" w:rsidR="008C528F" w:rsidRDefault="008C528F" w:rsidP="008C528F">
      <w:pPr>
        <w:pStyle w:val="Heading1"/>
        <w:jc w:val="both"/>
        <w:rPr>
          <w:sz w:val="36"/>
          <w:szCs w:val="36"/>
        </w:rPr>
      </w:pPr>
      <w:r>
        <w:rPr>
          <w:sz w:val="36"/>
          <w:szCs w:val="36"/>
        </w:rPr>
        <w:lastRenderedPageBreak/>
        <w:t>Code</w:t>
      </w:r>
    </w:p>
    <w:p w14:paraId="360CCE8F" w14:textId="081D9EE6" w:rsidR="008C528F" w:rsidRDefault="008C528F" w:rsidP="008C528F">
      <w:pPr>
        <w:pStyle w:val="Heading2"/>
        <w:jc w:val="both"/>
        <w:rPr>
          <w:sz w:val="32"/>
          <w:szCs w:val="32"/>
        </w:rPr>
      </w:pPr>
      <w:r>
        <w:rPr>
          <w:sz w:val="32"/>
          <w:szCs w:val="32"/>
        </w:rPr>
        <w:t>Server</w:t>
      </w:r>
      <w:r w:rsidRPr="007F2EBA">
        <w:rPr>
          <w:sz w:val="32"/>
          <w:szCs w:val="32"/>
        </w:rPr>
        <w:t>:</w:t>
      </w:r>
    </w:p>
    <w:p w14:paraId="66846D7B" w14:textId="77777777" w:rsidR="009824CF" w:rsidRPr="001A03B2" w:rsidRDefault="009824CF" w:rsidP="009824CF">
      <w:pPr>
        <w:rPr>
          <w:color w:val="auto"/>
        </w:rPr>
      </w:pPr>
      <w:r w:rsidRPr="001A03B2">
        <w:rPr>
          <w:color w:val="auto"/>
        </w:rPr>
        <w:t>using System;</w:t>
      </w:r>
    </w:p>
    <w:p w14:paraId="0168E905" w14:textId="77777777" w:rsidR="009824CF" w:rsidRPr="001A03B2" w:rsidRDefault="009824CF" w:rsidP="009824CF">
      <w:pPr>
        <w:rPr>
          <w:color w:val="auto"/>
        </w:rPr>
      </w:pPr>
      <w:r w:rsidRPr="001A03B2">
        <w:rPr>
          <w:color w:val="auto"/>
        </w:rPr>
        <w:t>using System.Net.Sockets;</w:t>
      </w:r>
    </w:p>
    <w:p w14:paraId="30C0166C" w14:textId="77777777" w:rsidR="009824CF" w:rsidRPr="001A03B2" w:rsidRDefault="009824CF" w:rsidP="009824CF">
      <w:pPr>
        <w:rPr>
          <w:color w:val="auto"/>
        </w:rPr>
      </w:pPr>
      <w:r w:rsidRPr="001A03B2">
        <w:rPr>
          <w:color w:val="auto"/>
        </w:rPr>
        <w:t>using System.Net;</w:t>
      </w:r>
    </w:p>
    <w:p w14:paraId="5428EA27" w14:textId="77777777" w:rsidR="009824CF" w:rsidRPr="001A03B2" w:rsidRDefault="009824CF" w:rsidP="009824CF">
      <w:pPr>
        <w:rPr>
          <w:color w:val="auto"/>
        </w:rPr>
      </w:pPr>
      <w:r w:rsidRPr="001A03B2">
        <w:rPr>
          <w:color w:val="auto"/>
        </w:rPr>
        <w:t>using System.Text;</w:t>
      </w:r>
    </w:p>
    <w:p w14:paraId="40ABB2FF" w14:textId="77777777" w:rsidR="009824CF" w:rsidRPr="001A03B2" w:rsidRDefault="009824CF" w:rsidP="009824CF">
      <w:pPr>
        <w:rPr>
          <w:color w:val="auto"/>
        </w:rPr>
      </w:pPr>
      <w:r w:rsidRPr="001A03B2">
        <w:rPr>
          <w:color w:val="auto"/>
        </w:rPr>
        <w:t>using MPI;</w:t>
      </w:r>
    </w:p>
    <w:p w14:paraId="15FEB41C" w14:textId="77777777" w:rsidR="009824CF" w:rsidRPr="001A03B2" w:rsidRDefault="009824CF" w:rsidP="009824CF">
      <w:pPr>
        <w:rPr>
          <w:color w:val="auto"/>
        </w:rPr>
      </w:pPr>
    </w:p>
    <w:p w14:paraId="675056FC" w14:textId="77777777" w:rsidR="009824CF" w:rsidRPr="001A03B2" w:rsidRDefault="009824CF" w:rsidP="009824CF">
      <w:pPr>
        <w:rPr>
          <w:color w:val="auto"/>
        </w:rPr>
      </w:pPr>
      <w:r w:rsidRPr="001A03B2">
        <w:rPr>
          <w:color w:val="auto"/>
        </w:rPr>
        <w:t>namespace MPI_Server</w:t>
      </w:r>
    </w:p>
    <w:p w14:paraId="1025DFF6" w14:textId="77777777" w:rsidR="009824CF" w:rsidRPr="001A03B2" w:rsidRDefault="009824CF" w:rsidP="009824CF">
      <w:pPr>
        <w:rPr>
          <w:color w:val="auto"/>
        </w:rPr>
      </w:pPr>
      <w:r w:rsidRPr="001A03B2">
        <w:rPr>
          <w:color w:val="auto"/>
        </w:rPr>
        <w:t>{</w:t>
      </w:r>
    </w:p>
    <w:p w14:paraId="180D8EC0" w14:textId="77777777" w:rsidR="009824CF" w:rsidRPr="001A03B2" w:rsidRDefault="009824CF" w:rsidP="009824CF">
      <w:pPr>
        <w:rPr>
          <w:color w:val="auto"/>
        </w:rPr>
      </w:pPr>
      <w:r w:rsidRPr="001A03B2">
        <w:rPr>
          <w:color w:val="auto"/>
        </w:rPr>
        <w:t xml:space="preserve">    class Program</w:t>
      </w:r>
    </w:p>
    <w:p w14:paraId="5B2A1FEF" w14:textId="77777777" w:rsidR="009824CF" w:rsidRPr="001A03B2" w:rsidRDefault="009824CF" w:rsidP="009824CF">
      <w:pPr>
        <w:rPr>
          <w:color w:val="auto"/>
        </w:rPr>
      </w:pPr>
      <w:r w:rsidRPr="001A03B2">
        <w:rPr>
          <w:color w:val="auto"/>
        </w:rPr>
        <w:t xml:space="preserve">    {</w:t>
      </w:r>
    </w:p>
    <w:p w14:paraId="7A17F8E6" w14:textId="77777777" w:rsidR="009824CF" w:rsidRPr="001A03B2" w:rsidRDefault="009824CF" w:rsidP="009824CF">
      <w:pPr>
        <w:rPr>
          <w:color w:val="auto"/>
        </w:rPr>
      </w:pPr>
      <w:r w:rsidRPr="001A03B2">
        <w:rPr>
          <w:color w:val="auto"/>
        </w:rPr>
        <w:t xml:space="preserve">        static void Main(string[] args)</w:t>
      </w:r>
    </w:p>
    <w:p w14:paraId="04B49109" w14:textId="77777777" w:rsidR="009824CF" w:rsidRPr="001A03B2" w:rsidRDefault="009824CF" w:rsidP="009824CF">
      <w:pPr>
        <w:rPr>
          <w:color w:val="auto"/>
        </w:rPr>
      </w:pPr>
      <w:r w:rsidRPr="001A03B2">
        <w:rPr>
          <w:color w:val="auto"/>
        </w:rPr>
        <w:t xml:space="preserve">        {</w:t>
      </w:r>
    </w:p>
    <w:p w14:paraId="1E2CB4F4" w14:textId="77777777" w:rsidR="009824CF" w:rsidRPr="001A03B2" w:rsidRDefault="009824CF" w:rsidP="009824CF">
      <w:pPr>
        <w:rPr>
          <w:color w:val="auto"/>
        </w:rPr>
      </w:pPr>
      <w:r w:rsidRPr="001A03B2">
        <w:rPr>
          <w:color w:val="auto"/>
        </w:rPr>
        <w:t xml:space="preserve">            using (new MPI.Environment(ref args))</w:t>
      </w:r>
    </w:p>
    <w:p w14:paraId="3426AE56" w14:textId="77777777" w:rsidR="009824CF" w:rsidRPr="001A03B2" w:rsidRDefault="009824CF" w:rsidP="009824CF">
      <w:pPr>
        <w:rPr>
          <w:color w:val="auto"/>
        </w:rPr>
      </w:pPr>
      <w:r w:rsidRPr="001A03B2">
        <w:rPr>
          <w:color w:val="auto"/>
        </w:rPr>
        <w:t xml:space="preserve">            {</w:t>
      </w:r>
    </w:p>
    <w:p w14:paraId="4AFAEDD6" w14:textId="77777777" w:rsidR="009824CF" w:rsidRPr="001A03B2" w:rsidRDefault="009824CF" w:rsidP="009824CF">
      <w:pPr>
        <w:rPr>
          <w:color w:val="auto"/>
        </w:rPr>
      </w:pPr>
      <w:r w:rsidRPr="001A03B2">
        <w:rPr>
          <w:color w:val="auto"/>
        </w:rPr>
        <w:t xml:space="preserve">                Intracommunicator world = Communicator.world;</w:t>
      </w:r>
    </w:p>
    <w:p w14:paraId="1783075B" w14:textId="77777777" w:rsidR="009824CF" w:rsidRPr="001A03B2" w:rsidRDefault="009824CF" w:rsidP="009824CF">
      <w:pPr>
        <w:rPr>
          <w:color w:val="auto"/>
        </w:rPr>
      </w:pPr>
    </w:p>
    <w:p w14:paraId="18BDF505" w14:textId="77777777" w:rsidR="009824CF" w:rsidRPr="001A03B2" w:rsidRDefault="009824CF" w:rsidP="009824CF">
      <w:pPr>
        <w:rPr>
          <w:color w:val="auto"/>
        </w:rPr>
      </w:pPr>
      <w:r w:rsidRPr="001A03B2">
        <w:rPr>
          <w:color w:val="auto"/>
        </w:rPr>
        <w:t xml:space="preserve">                Console.WriteLine("=========================================");</w:t>
      </w:r>
    </w:p>
    <w:p w14:paraId="4A6D74D1" w14:textId="77777777" w:rsidR="009824CF" w:rsidRPr="001A03B2" w:rsidRDefault="009824CF" w:rsidP="009824CF">
      <w:pPr>
        <w:rPr>
          <w:color w:val="auto"/>
        </w:rPr>
      </w:pPr>
      <w:r w:rsidRPr="001A03B2">
        <w:rPr>
          <w:color w:val="auto"/>
        </w:rPr>
        <w:t xml:space="preserve">                Console.WriteLine("|\t\tMPI SERVER\t\t|");</w:t>
      </w:r>
    </w:p>
    <w:p w14:paraId="64275203" w14:textId="77777777" w:rsidR="009824CF" w:rsidRPr="001A03B2" w:rsidRDefault="009824CF" w:rsidP="009824CF">
      <w:pPr>
        <w:rPr>
          <w:color w:val="auto"/>
        </w:rPr>
      </w:pPr>
      <w:r w:rsidRPr="001A03B2">
        <w:rPr>
          <w:color w:val="auto"/>
        </w:rPr>
        <w:t xml:space="preserve">                Console.WriteLine("=========================================");</w:t>
      </w:r>
    </w:p>
    <w:p w14:paraId="53821FFF" w14:textId="77777777" w:rsidR="009824CF" w:rsidRPr="001A03B2" w:rsidRDefault="009824CF" w:rsidP="009824CF">
      <w:pPr>
        <w:rPr>
          <w:color w:val="auto"/>
        </w:rPr>
      </w:pPr>
    </w:p>
    <w:p w14:paraId="42124A7C" w14:textId="77777777" w:rsidR="009824CF" w:rsidRPr="001A03B2" w:rsidRDefault="009824CF" w:rsidP="009824CF">
      <w:pPr>
        <w:rPr>
          <w:color w:val="auto"/>
        </w:rPr>
      </w:pPr>
      <w:r w:rsidRPr="001A03B2">
        <w:rPr>
          <w:color w:val="auto"/>
        </w:rPr>
        <w:t xml:space="preserve">                if (world.Rank == 0)</w:t>
      </w:r>
    </w:p>
    <w:p w14:paraId="52C05083" w14:textId="77777777" w:rsidR="009824CF" w:rsidRPr="001A03B2" w:rsidRDefault="009824CF" w:rsidP="009824CF">
      <w:pPr>
        <w:rPr>
          <w:color w:val="auto"/>
        </w:rPr>
      </w:pPr>
      <w:r w:rsidRPr="001A03B2">
        <w:rPr>
          <w:color w:val="auto"/>
        </w:rPr>
        <w:t xml:space="preserve">                {</w:t>
      </w:r>
    </w:p>
    <w:p w14:paraId="36DD86C9" w14:textId="77777777" w:rsidR="009824CF" w:rsidRPr="001A03B2" w:rsidRDefault="009824CF" w:rsidP="009824CF">
      <w:pPr>
        <w:rPr>
          <w:color w:val="auto"/>
        </w:rPr>
      </w:pPr>
      <w:r w:rsidRPr="001A03B2">
        <w:rPr>
          <w:color w:val="auto"/>
        </w:rPr>
        <w:t xml:space="preserve">                    IPEndPoint ipe = new IPEndPoint(IPAddress.Parse("192.168.0.137"), 12000);</w:t>
      </w:r>
    </w:p>
    <w:p w14:paraId="6B8894A6" w14:textId="77777777" w:rsidR="009824CF" w:rsidRPr="001A03B2" w:rsidRDefault="009824CF" w:rsidP="009824CF">
      <w:pPr>
        <w:rPr>
          <w:color w:val="auto"/>
        </w:rPr>
      </w:pPr>
      <w:r w:rsidRPr="001A03B2">
        <w:rPr>
          <w:color w:val="auto"/>
        </w:rPr>
        <w:lastRenderedPageBreak/>
        <w:t xml:space="preserve">                    Socket S = new Socket(ipe.AddressFamily, SocketType.Stream, ProtocolType.Tcp);</w:t>
      </w:r>
    </w:p>
    <w:p w14:paraId="71BB9704" w14:textId="77777777" w:rsidR="009824CF" w:rsidRPr="001A03B2" w:rsidRDefault="009824CF" w:rsidP="009824CF">
      <w:pPr>
        <w:rPr>
          <w:color w:val="auto"/>
        </w:rPr>
      </w:pPr>
      <w:r w:rsidRPr="001A03B2">
        <w:rPr>
          <w:color w:val="auto"/>
        </w:rPr>
        <w:t xml:space="preserve">                    S.Bind(ipe);</w:t>
      </w:r>
    </w:p>
    <w:p w14:paraId="449D7841" w14:textId="77777777" w:rsidR="009824CF" w:rsidRPr="001A03B2" w:rsidRDefault="009824CF" w:rsidP="009824CF">
      <w:pPr>
        <w:rPr>
          <w:color w:val="auto"/>
        </w:rPr>
      </w:pPr>
      <w:r w:rsidRPr="001A03B2">
        <w:rPr>
          <w:color w:val="auto"/>
        </w:rPr>
        <w:t xml:space="preserve">                    S.Listen(1);</w:t>
      </w:r>
    </w:p>
    <w:p w14:paraId="681B1C91" w14:textId="77777777" w:rsidR="009824CF" w:rsidRPr="001A03B2" w:rsidRDefault="009824CF" w:rsidP="009824CF">
      <w:pPr>
        <w:rPr>
          <w:color w:val="auto"/>
        </w:rPr>
      </w:pPr>
      <w:r w:rsidRPr="001A03B2">
        <w:rPr>
          <w:color w:val="auto"/>
        </w:rPr>
        <w:t xml:space="preserve">                    Socket C = S.Accept();</w:t>
      </w:r>
    </w:p>
    <w:p w14:paraId="7323E766" w14:textId="77777777" w:rsidR="009824CF" w:rsidRPr="001A03B2" w:rsidRDefault="009824CF" w:rsidP="009824CF">
      <w:pPr>
        <w:rPr>
          <w:color w:val="auto"/>
        </w:rPr>
      </w:pPr>
    </w:p>
    <w:p w14:paraId="43713681" w14:textId="77777777" w:rsidR="009824CF" w:rsidRPr="001A03B2" w:rsidRDefault="009824CF" w:rsidP="009824CF">
      <w:pPr>
        <w:rPr>
          <w:color w:val="auto"/>
        </w:rPr>
      </w:pPr>
      <w:r w:rsidRPr="001A03B2">
        <w:rPr>
          <w:color w:val="auto"/>
        </w:rPr>
        <w:t xml:space="preserve">                    string welcomeText = "Welcome To MPI Server";</w:t>
      </w:r>
    </w:p>
    <w:p w14:paraId="6944D5D7" w14:textId="77777777" w:rsidR="009824CF" w:rsidRPr="001A03B2" w:rsidRDefault="009824CF" w:rsidP="009824CF">
      <w:pPr>
        <w:rPr>
          <w:color w:val="auto"/>
        </w:rPr>
      </w:pPr>
      <w:r w:rsidRPr="001A03B2">
        <w:rPr>
          <w:color w:val="auto"/>
        </w:rPr>
        <w:t xml:space="preserve">                    byte[] buffer = Encoding.ASCII.GetBytes(welcomeText);</w:t>
      </w:r>
    </w:p>
    <w:p w14:paraId="10CC974A" w14:textId="77777777" w:rsidR="009824CF" w:rsidRPr="001A03B2" w:rsidRDefault="009824CF" w:rsidP="009824CF">
      <w:pPr>
        <w:rPr>
          <w:color w:val="auto"/>
        </w:rPr>
      </w:pPr>
      <w:r w:rsidRPr="001A03B2">
        <w:rPr>
          <w:color w:val="auto"/>
        </w:rPr>
        <w:t xml:space="preserve">                    C.Send(buffer);</w:t>
      </w:r>
    </w:p>
    <w:p w14:paraId="13D4A0DE" w14:textId="77777777" w:rsidR="009824CF" w:rsidRPr="001A03B2" w:rsidRDefault="009824CF" w:rsidP="009824CF">
      <w:pPr>
        <w:rPr>
          <w:color w:val="auto"/>
        </w:rPr>
      </w:pPr>
    </w:p>
    <w:p w14:paraId="5F2C13DA" w14:textId="77777777" w:rsidR="009824CF" w:rsidRPr="001A03B2" w:rsidRDefault="009824CF" w:rsidP="009824CF">
      <w:pPr>
        <w:rPr>
          <w:color w:val="auto"/>
        </w:rPr>
      </w:pPr>
      <w:r w:rsidRPr="001A03B2">
        <w:rPr>
          <w:color w:val="auto"/>
        </w:rPr>
        <w:t xml:space="preserve">                    Thread receiveThread = new Thread(() =&gt;</w:t>
      </w:r>
    </w:p>
    <w:p w14:paraId="39027CAB" w14:textId="77777777" w:rsidR="009824CF" w:rsidRPr="001A03B2" w:rsidRDefault="009824CF" w:rsidP="009824CF">
      <w:pPr>
        <w:rPr>
          <w:color w:val="auto"/>
        </w:rPr>
      </w:pPr>
      <w:r w:rsidRPr="001A03B2">
        <w:rPr>
          <w:color w:val="auto"/>
        </w:rPr>
        <w:t xml:space="preserve">                    {</w:t>
      </w:r>
    </w:p>
    <w:p w14:paraId="2F758A3B" w14:textId="77777777" w:rsidR="009824CF" w:rsidRPr="001A03B2" w:rsidRDefault="009824CF" w:rsidP="009824CF">
      <w:pPr>
        <w:rPr>
          <w:color w:val="auto"/>
        </w:rPr>
      </w:pPr>
      <w:r w:rsidRPr="001A03B2">
        <w:rPr>
          <w:color w:val="auto"/>
        </w:rPr>
        <w:t xml:space="preserve">                        while (true)</w:t>
      </w:r>
    </w:p>
    <w:p w14:paraId="4B44D8AB" w14:textId="77777777" w:rsidR="009824CF" w:rsidRPr="001A03B2" w:rsidRDefault="009824CF" w:rsidP="009824CF">
      <w:pPr>
        <w:rPr>
          <w:color w:val="auto"/>
        </w:rPr>
      </w:pPr>
      <w:r w:rsidRPr="001A03B2">
        <w:rPr>
          <w:color w:val="auto"/>
        </w:rPr>
        <w:t xml:space="preserve">                        {</w:t>
      </w:r>
    </w:p>
    <w:p w14:paraId="2B38ECCB" w14:textId="77777777" w:rsidR="009824CF" w:rsidRPr="001A03B2" w:rsidRDefault="009824CF" w:rsidP="009824CF">
      <w:pPr>
        <w:rPr>
          <w:color w:val="auto"/>
        </w:rPr>
      </w:pPr>
      <w:r w:rsidRPr="001A03B2">
        <w:rPr>
          <w:color w:val="auto"/>
        </w:rPr>
        <w:t xml:space="preserve">                            byte[] buffer1 = new byte[200];</w:t>
      </w:r>
    </w:p>
    <w:p w14:paraId="41E0E4F6" w14:textId="77777777" w:rsidR="009824CF" w:rsidRPr="001A03B2" w:rsidRDefault="009824CF" w:rsidP="009824CF">
      <w:pPr>
        <w:rPr>
          <w:color w:val="auto"/>
        </w:rPr>
      </w:pPr>
      <w:r w:rsidRPr="001A03B2">
        <w:rPr>
          <w:color w:val="auto"/>
        </w:rPr>
        <w:t xml:space="preserve">                            C.Receive(buffer1);</w:t>
      </w:r>
    </w:p>
    <w:p w14:paraId="6BBC9A90" w14:textId="77777777" w:rsidR="009824CF" w:rsidRPr="001A03B2" w:rsidRDefault="009824CF" w:rsidP="009824CF">
      <w:pPr>
        <w:rPr>
          <w:color w:val="auto"/>
        </w:rPr>
      </w:pPr>
      <w:r w:rsidRPr="001A03B2">
        <w:rPr>
          <w:color w:val="auto"/>
        </w:rPr>
        <w:t xml:space="preserve">                            string msg1 = Encoding.ASCII.GetString(buffer1);</w:t>
      </w:r>
    </w:p>
    <w:p w14:paraId="3D82876A" w14:textId="77777777" w:rsidR="009824CF" w:rsidRPr="001A03B2" w:rsidRDefault="009824CF" w:rsidP="009824CF">
      <w:pPr>
        <w:rPr>
          <w:color w:val="auto"/>
        </w:rPr>
      </w:pPr>
      <w:r w:rsidRPr="001A03B2">
        <w:rPr>
          <w:color w:val="auto"/>
        </w:rPr>
        <w:t xml:space="preserve">                            Console.WriteLine(msg1);</w:t>
      </w:r>
    </w:p>
    <w:p w14:paraId="5391C626" w14:textId="77777777" w:rsidR="009824CF" w:rsidRPr="001A03B2" w:rsidRDefault="009824CF" w:rsidP="009824CF">
      <w:pPr>
        <w:rPr>
          <w:color w:val="auto"/>
        </w:rPr>
      </w:pPr>
      <w:r w:rsidRPr="001A03B2">
        <w:rPr>
          <w:color w:val="auto"/>
        </w:rPr>
        <w:t xml:space="preserve">                        }</w:t>
      </w:r>
    </w:p>
    <w:p w14:paraId="1A6B7513" w14:textId="77777777" w:rsidR="009824CF" w:rsidRPr="001A03B2" w:rsidRDefault="009824CF" w:rsidP="009824CF">
      <w:pPr>
        <w:rPr>
          <w:color w:val="auto"/>
        </w:rPr>
      </w:pPr>
      <w:r w:rsidRPr="001A03B2">
        <w:rPr>
          <w:color w:val="auto"/>
        </w:rPr>
        <w:t xml:space="preserve">                    });</w:t>
      </w:r>
    </w:p>
    <w:p w14:paraId="27772881" w14:textId="77777777" w:rsidR="009824CF" w:rsidRPr="001A03B2" w:rsidRDefault="009824CF" w:rsidP="009824CF">
      <w:pPr>
        <w:rPr>
          <w:color w:val="auto"/>
        </w:rPr>
      </w:pPr>
      <w:r w:rsidRPr="001A03B2">
        <w:rPr>
          <w:color w:val="auto"/>
        </w:rPr>
        <w:t xml:space="preserve">                    receiveThread.Start();</w:t>
      </w:r>
    </w:p>
    <w:p w14:paraId="2159A519" w14:textId="77777777" w:rsidR="009824CF" w:rsidRPr="001A03B2" w:rsidRDefault="009824CF" w:rsidP="009824CF">
      <w:pPr>
        <w:rPr>
          <w:color w:val="auto"/>
        </w:rPr>
      </w:pPr>
    </w:p>
    <w:p w14:paraId="071F6775" w14:textId="77777777" w:rsidR="009824CF" w:rsidRPr="001A03B2" w:rsidRDefault="009824CF" w:rsidP="009824CF">
      <w:pPr>
        <w:rPr>
          <w:color w:val="auto"/>
        </w:rPr>
      </w:pPr>
      <w:r w:rsidRPr="001A03B2">
        <w:rPr>
          <w:color w:val="auto"/>
        </w:rPr>
        <w:t xml:space="preserve">                    int a = 1;</w:t>
      </w:r>
    </w:p>
    <w:p w14:paraId="5AD0AFE5" w14:textId="77777777" w:rsidR="009824CF" w:rsidRPr="001A03B2" w:rsidRDefault="009824CF" w:rsidP="009824CF">
      <w:pPr>
        <w:rPr>
          <w:color w:val="auto"/>
        </w:rPr>
      </w:pPr>
      <w:r w:rsidRPr="001A03B2">
        <w:rPr>
          <w:color w:val="auto"/>
        </w:rPr>
        <w:t xml:space="preserve">                    while (a != 0)</w:t>
      </w:r>
    </w:p>
    <w:p w14:paraId="12F8CD78" w14:textId="77777777" w:rsidR="009824CF" w:rsidRPr="001A03B2" w:rsidRDefault="009824CF" w:rsidP="009824CF">
      <w:pPr>
        <w:rPr>
          <w:color w:val="auto"/>
        </w:rPr>
      </w:pPr>
      <w:r w:rsidRPr="001A03B2">
        <w:rPr>
          <w:color w:val="auto"/>
        </w:rPr>
        <w:t xml:space="preserve">                    {</w:t>
      </w:r>
    </w:p>
    <w:p w14:paraId="6DEF2FEF" w14:textId="77777777" w:rsidR="009824CF" w:rsidRPr="001A03B2" w:rsidRDefault="009824CF" w:rsidP="009824CF">
      <w:pPr>
        <w:rPr>
          <w:color w:val="auto"/>
        </w:rPr>
      </w:pPr>
      <w:r w:rsidRPr="001A03B2">
        <w:rPr>
          <w:color w:val="auto"/>
        </w:rPr>
        <w:t xml:space="preserve">                        string msg2 = "MPI Server: " + Console.ReadLine();</w:t>
      </w:r>
    </w:p>
    <w:p w14:paraId="0C0EDEA3" w14:textId="77777777" w:rsidR="009824CF" w:rsidRPr="001A03B2" w:rsidRDefault="009824CF" w:rsidP="009824CF">
      <w:pPr>
        <w:rPr>
          <w:color w:val="auto"/>
        </w:rPr>
      </w:pPr>
      <w:r w:rsidRPr="001A03B2">
        <w:rPr>
          <w:color w:val="auto"/>
        </w:rPr>
        <w:lastRenderedPageBreak/>
        <w:t xml:space="preserve">                        byte[] buffer2 = Encoding.ASCII.GetBytes(msg2);</w:t>
      </w:r>
    </w:p>
    <w:p w14:paraId="317FBB9A" w14:textId="77777777" w:rsidR="009824CF" w:rsidRPr="001A03B2" w:rsidRDefault="009824CF" w:rsidP="009824CF">
      <w:pPr>
        <w:rPr>
          <w:color w:val="auto"/>
        </w:rPr>
      </w:pPr>
      <w:r w:rsidRPr="001A03B2">
        <w:rPr>
          <w:color w:val="auto"/>
        </w:rPr>
        <w:t xml:space="preserve">                        C.Send(buffer2);</w:t>
      </w:r>
    </w:p>
    <w:p w14:paraId="0C4CD91E" w14:textId="77777777" w:rsidR="009824CF" w:rsidRPr="001A03B2" w:rsidRDefault="009824CF" w:rsidP="009824CF">
      <w:pPr>
        <w:rPr>
          <w:color w:val="auto"/>
        </w:rPr>
      </w:pPr>
      <w:r w:rsidRPr="001A03B2">
        <w:rPr>
          <w:color w:val="auto"/>
        </w:rPr>
        <w:t xml:space="preserve">                    }</w:t>
      </w:r>
    </w:p>
    <w:p w14:paraId="7B320306" w14:textId="77777777" w:rsidR="009824CF" w:rsidRPr="001A03B2" w:rsidRDefault="009824CF" w:rsidP="009824CF">
      <w:pPr>
        <w:rPr>
          <w:color w:val="auto"/>
        </w:rPr>
      </w:pPr>
      <w:r w:rsidRPr="001A03B2">
        <w:rPr>
          <w:color w:val="auto"/>
        </w:rPr>
        <w:t xml:space="preserve">                }</w:t>
      </w:r>
    </w:p>
    <w:p w14:paraId="48AB070C" w14:textId="77777777" w:rsidR="009824CF" w:rsidRPr="001A03B2" w:rsidRDefault="009824CF" w:rsidP="009824CF">
      <w:pPr>
        <w:rPr>
          <w:color w:val="auto"/>
        </w:rPr>
      </w:pPr>
      <w:r w:rsidRPr="001A03B2">
        <w:rPr>
          <w:color w:val="auto"/>
        </w:rPr>
        <w:t xml:space="preserve">            }</w:t>
      </w:r>
    </w:p>
    <w:p w14:paraId="643A3997" w14:textId="77777777" w:rsidR="009824CF" w:rsidRPr="001A03B2" w:rsidRDefault="009824CF" w:rsidP="009824CF">
      <w:pPr>
        <w:rPr>
          <w:color w:val="auto"/>
        </w:rPr>
      </w:pPr>
      <w:r w:rsidRPr="001A03B2">
        <w:rPr>
          <w:color w:val="auto"/>
        </w:rPr>
        <w:t xml:space="preserve">        }</w:t>
      </w:r>
    </w:p>
    <w:p w14:paraId="28C034B7" w14:textId="77777777" w:rsidR="009824CF" w:rsidRPr="001A03B2" w:rsidRDefault="009824CF" w:rsidP="009824CF">
      <w:pPr>
        <w:rPr>
          <w:color w:val="auto"/>
        </w:rPr>
      </w:pPr>
      <w:r w:rsidRPr="001A03B2">
        <w:rPr>
          <w:color w:val="auto"/>
        </w:rPr>
        <w:t xml:space="preserve">    }</w:t>
      </w:r>
    </w:p>
    <w:p w14:paraId="52904734" w14:textId="152CBC05" w:rsidR="009824CF" w:rsidRPr="001A03B2" w:rsidRDefault="009824CF" w:rsidP="009824CF">
      <w:pPr>
        <w:rPr>
          <w:color w:val="auto"/>
        </w:rPr>
      </w:pPr>
      <w:r w:rsidRPr="001A03B2">
        <w:rPr>
          <w:color w:val="auto"/>
        </w:rPr>
        <w:t>}</w:t>
      </w:r>
    </w:p>
    <w:p w14:paraId="58183C01" w14:textId="77777777" w:rsidR="00AC6026" w:rsidRDefault="00AC6026">
      <w:pPr>
        <w:rPr>
          <w:rFonts w:asciiTheme="majorHAnsi" w:eastAsiaTheme="majorEastAsia" w:hAnsiTheme="majorHAnsi" w:cstheme="majorBidi"/>
          <w:caps/>
          <w:color w:val="007789" w:themeColor="accent1" w:themeShade="BF"/>
          <w:sz w:val="32"/>
          <w:szCs w:val="32"/>
        </w:rPr>
      </w:pPr>
      <w:r>
        <w:rPr>
          <w:sz w:val="32"/>
          <w:szCs w:val="32"/>
        </w:rPr>
        <w:br w:type="page"/>
      </w:r>
    </w:p>
    <w:p w14:paraId="1B798612" w14:textId="7035B972" w:rsidR="008C528F" w:rsidRDefault="008C528F" w:rsidP="008C528F">
      <w:pPr>
        <w:pStyle w:val="Heading2"/>
        <w:jc w:val="both"/>
        <w:rPr>
          <w:sz w:val="32"/>
          <w:szCs w:val="32"/>
        </w:rPr>
      </w:pPr>
      <w:r>
        <w:rPr>
          <w:sz w:val="32"/>
          <w:szCs w:val="32"/>
        </w:rPr>
        <w:lastRenderedPageBreak/>
        <w:t>Client</w:t>
      </w:r>
      <w:r w:rsidRPr="007F2EBA">
        <w:rPr>
          <w:sz w:val="32"/>
          <w:szCs w:val="32"/>
        </w:rPr>
        <w:t>:</w:t>
      </w:r>
    </w:p>
    <w:p w14:paraId="6B3A065C" w14:textId="77777777" w:rsidR="00886A92" w:rsidRPr="001A03B2" w:rsidRDefault="00886A92" w:rsidP="00886A92">
      <w:pPr>
        <w:rPr>
          <w:color w:val="auto"/>
        </w:rPr>
      </w:pPr>
      <w:r w:rsidRPr="001A03B2">
        <w:rPr>
          <w:color w:val="auto"/>
        </w:rPr>
        <w:t>using System;</w:t>
      </w:r>
    </w:p>
    <w:p w14:paraId="2C12F860" w14:textId="77777777" w:rsidR="00886A92" w:rsidRPr="001A03B2" w:rsidRDefault="00886A92" w:rsidP="00886A92">
      <w:pPr>
        <w:rPr>
          <w:color w:val="auto"/>
        </w:rPr>
      </w:pPr>
      <w:r w:rsidRPr="001A03B2">
        <w:rPr>
          <w:color w:val="auto"/>
        </w:rPr>
        <w:t>using System.Net;</w:t>
      </w:r>
    </w:p>
    <w:p w14:paraId="6ECF4593" w14:textId="77777777" w:rsidR="00886A92" w:rsidRPr="001A03B2" w:rsidRDefault="00886A92" w:rsidP="00886A92">
      <w:pPr>
        <w:rPr>
          <w:color w:val="auto"/>
        </w:rPr>
      </w:pPr>
      <w:r w:rsidRPr="001A03B2">
        <w:rPr>
          <w:color w:val="auto"/>
        </w:rPr>
        <w:t>using System.Net.Sockets;</w:t>
      </w:r>
    </w:p>
    <w:p w14:paraId="20AD1C47" w14:textId="77777777" w:rsidR="00886A92" w:rsidRPr="001A03B2" w:rsidRDefault="00886A92" w:rsidP="00886A92">
      <w:pPr>
        <w:rPr>
          <w:color w:val="auto"/>
        </w:rPr>
      </w:pPr>
      <w:r w:rsidRPr="001A03B2">
        <w:rPr>
          <w:color w:val="auto"/>
        </w:rPr>
        <w:t>using System.Text;</w:t>
      </w:r>
    </w:p>
    <w:p w14:paraId="2C229DA5" w14:textId="77777777" w:rsidR="00886A92" w:rsidRPr="001A03B2" w:rsidRDefault="00886A92" w:rsidP="00886A92">
      <w:pPr>
        <w:rPr>
          <w:color w:val="auto"/>
        </w:rPr>
      </w:pPr>
      <w:r w:rsidRPr="001A03B2">
        <w:rPr>
          <w:color w:val="auto"/>
        </w:rPr>
        <w:t>using System.Threading;</w:t>
      </w:r>
    </w:p>
    <w:p w14:paraId="47069237" w14:textId="77777777" w:rsidR="00886A92" w:rsidRPr="001A03B2" w:rsidRDefault="00886A92" w:rsidP="00886A92">
      <w:pPr>
        <w:rPr>
          <w:color w:val="auto"/>
        </w:rPr>
      </w:pPr>
      <w:r w:rsidRPr="001A03B2">
        <w:rPr>
          <w:color w:val="auto"/>
        </w:rPr>
        <w:t>using MPI;</w:t>
      </w:r>
    </w:p>
    <w:p w14:paraId="62242890" w14:textId="77777777" w:rsidR="00886A92" w:rsidRPr="001A03B2" w:rsidRDefault="00886A92" w:rsidP="00886A92">
      <w:pPr>
        <w:rPr>
          <w:color w:val="auto"/>
        </w:rPr>
      </w:pPr>
    </w:p>
    <w:p w14:paraId="2034FB53" w14:textId="77777777" w:rsidR="00886A92" w:rsidRPr="001A03B2" w:rsidRDefault="00886A92" w:rsidP="00886A92">
      <w:pPr>
        <w:rPr>
          <w:color w:val="auto"/>
        </w:rPr>
      </w:pPr>
      <w:r w:rsidRPr="001A03B2">
        <w:rPr>
          <w:color w:val="auto"/>
        </w:rPr>
        <w:t>namespace MPI_Client</w:t>
      </w:r>
    </w:p>
    <w:p w14:paraId="2B9A5EEB" w14:textId="77777777" w:rsidR="00886A92" w:rsidRPr="001A03B2" w:rsidRDefault="00886A92" w:rsidP="00886A92">
      <w:pPr>
        <w:rPr>
          <w:color w:val="auto"/>
        </w:rPr>
      </w:pPr>
      <w:r w:rsidRPr="001A03B2">
        <w:rPr>
          <w:color w:val="auto"/>
        </w:rPr>
        <w:t>{</w:t>
      </w:r>
    </w:p>
    <w:p w14:paraId="5C3826F3" w14:textId="77777777" w:rsidR="00886A92" w:rsidRPr="001A03B2" w:rsidRDefault="00886A92" w:rsidP="00886A92">
      <w:pPr>
        <w:rPr>
          <w:color w:val="auto"/>
        </w:rPr>
      </w:pPr>
      <w:r w:rsidRPr="001A03B2">
        <w:rPr>
          <w:color w:val="auto"/>
        </w:rPr>
        <w:t xml:space="preserve">    internal class Program</w:t>
      </w:r>
    </w:p>
    <w:p w14:paraId="713B205A" w14:textId="77777777" w:rsidR="00886A92" w:rsidRPr="001A03B2" w:rsidRDefault="00886A92" w:rsidP="00886A92">
      <w:pPr>
        <w:rPr>
          <w:color w:val="auto"/>
        </w:rPr>
      </w:pPr>
      <w:r w:rsidRPr="001A03B2">
        <w:rPr>
          <w:color w:val="auto"/>
        </w:rPr>
        <w:t xml:space="preserve">    {</w:t>
      </w:r>
    </w:p>
    <w:p w14:paraId="04550201" w14:textId="77777777" w:rsidR="00886A92" w:rsidRPr="001A03B2" w:rsidRDefault="00886A92" w:rsidP="00886A92">
      <w:pPr>
        <w:rPr>
          <w:color w:val="auto"/>
        </w:rPr>
      </w:pPr>
      <w:r w:rsidRPr="001A03B2">
        <w:rPr>
          <w:color w:val="auto"/>
        </w:rPr>
        <w:t xml:space="preserve">        static void Main(string[] args)</w:t>
      </w:r>
    </w:p>
    <w:p w14:paraId="4C3A83A7" w14:textId="77777777" w:rsidR="00886A92" w:rsidRPr="001A03B2" w:rsidRDefault="00886A92" w:rsidP="00886A92">
      <w:pPr>
        <w:rPr>
          <w:color w:val="auto"/>
        </w:rPr>
      </w:pPr>
      <w:r w:rsidRPr="001A03B2">
        <w:rPr>
          <w:color w:val="auto"/>
        </w:rPr>
        <w:t xml:space="preserve">        {</w:t>
      </w:r>
    </w:p>
    <w:p w14:paraId="7BD98CB5" w14:textId="77777777" w:rsidR="00886A92" w:rsidRPr="001A03B2" w:rsidRDefault="00886A92" w:rsidP="00886A92">
      <w:pPr>
        <w:rPr>
          <w:color w:val="auto"/>
        </w:rPr>
      </w:pPr>
      <w:r w:rsidRPr="001A03B2">
        <w:rPr>
          <w:color w:val="auto"/>
        </w:rPr>
        <w:t xml:space="preserve">            using (new MPI.Environment(ref args))</w:t>
      </w:r>
    </w:p>
    <w:p w14:paraId="63F8034C" w14:textId="77777777" w:rsidR="00886A92" w:rsidRPr="001A03B2" w:rsidRDefault="00886A92" w:rsidP="00886A92">
      <w:pPr>
        <w:rPr>
          <w:color w:val="auto"/>
        </w:rPr>
      </w:pPr>
      <w:r w:rsidRPr="001A03B2">
        <w:rPr>
          <w:color w:val="auto"/>
        </w:rPr>
        <w:t xml:space="preserve">            {</w:t>
      </w:r>
    </w:p>
    <w:p w14:paraId="3CA36B14" w14:textId="77777777" w:rsidR="00886A92" w:rsidRPr="001A03B2" w:rsidRDefault="00886A92" w:rsidP="00886A92">
      <w:pPr>
        <w:rPr>
          <w:color w:val="auto"/>
        </w:rPr>
      </w:pPr>
      <w:r w:rsidRPr="001A03B2">
        <w:rPr>
          <w:color w:val="auto"/>
        </w:rPr>
        <w:t xml:space="preserve">                Intracommunicator world = Communicator.world;</w:t>
      </w:r>
    </w:p>
    <w:p w14:paraId="644FAA64" w14:textId="77777777" w:rsidR="00886A92" w:rsidRPr="001A03B2" w:rsidRDefault="00886A92" w:rsidP="00886A92">
      <w:pPr>
        <w:rPr>
          <w:color w:val="auto"/>
        </w:rPr>
      </w:pPr>
    </w:p>
    <w:p w14:paraId="5F48AD25" w14:textId="77777777" w:rsidR="00886A92" w:rsidRPr="001A03B2" w:rsidRDefault="00886A92" w:rsidP="00886A92">
      <w:pPr>
        <w:rPr>
          <w:color w:val="auto"/>
        </w:rPr>
      </w:pPr>
      <w:r w:rsidRPr="001A03B2">
        <w:rPr>
          <w:color w:val="auto"/>
        </w:rPr>
        <w:t xml:space="preserve">                Console.WriteLine("=========================================");</w:t>
      </w:r>
    </w:p>
    <w:p w14:paraId="02275716" w14:textId="77777777" w:rsidR="00886A92" w:rsidRPr="001A03B2" w:rsidRDefault="00886A92" w:rsidP="00886A92">
      <w:pPr>
        <w:rPr>
          <w:color w:val="auto"/>
        </w:rPr>
      </w:pPr>
      <w:r w:rsidRPr="001A03B2">
        <w:rPr>
          <w:color w:val="auto"/>
        </w:rPr>
        <w:t xml:space="preserve">                Console.WriteLine("|\t\tMPI CLIENT\t\t|");</w:t>
      </w:r>
    </w:p>
    <w:p w14:paraId="3A449706" w14:textId="77777777" w:rsidR="00886A92" w:rsidRPr="001A03B2" w:rsidRDefault="00886A92" w:rsidP="00886A92">
      <w:pPr>
        <w:rPr>
          <w:color w:val="auto"/>
        </w:rPr>
      </w:pPr>
      <w:r w:rsidRPr="001A03B2">
        <w:rPr>
          <w:color w:val="auto"/>
        </w:rPr>
        <w:t xml:space="preserve">                Console.WriteLine("=========================================");</w:t>
      </w:r>
    </w:p>
    <w:p w14:paraId="74628537" w14:textId="77777777" w:rsidR="00886A92" w:rsidRPr="001A03B2" w:rsidRDefault="00886A92" w:rsidP="00886A92">
      <w:pPr>
        <w:rPr>
          <w:color w:val="auto"/>
        </w:rPr>
      </w:pPr>
    </w:p>
    <w:p w14:paraId="029D7D21" w14:textId="77777777" w:rsidR="00886A92" w:rsidRPr="001A03B2" w:rsidRDefault="00886A92" w:rsidP="00886A92">
      <w:pPr>
        <w:rPr>
          <w:color w:val="auto"/>
        </w:rPr>
      </w:pPr>
      <w:r w:rsidRPr="001A03B2">
        <w:rPr>
          <w:color w:val="auto"/>
        </w:rPr>
        <w:t xml:space="preserve">                if (world.Rank == 0)</w:t>
      </w:r>
    </w:p>
    <w:p w14:paraId="6ED60F10" w14:textId="77777777" w:rsidR="00886A92" w:rsidRPr="001A03B2" w:rsidRDefault="00886A92" w:rsidP="00886A92">
      <w:pPr>
        <w:rPr>
          <w:color w:val="auto"/>
        </w:rPr>
      </w:pPr>
      <w:r w:rsidRPr="001A03B2">
        <w:rPr>
          <w:color w:val="auto"/>
        </w:rPr>
        <w:t xml:space="preserve">                {</w:t>
      </w:r>
    </w:p>
    <w:p w14:paraId="250CBBDF" w14:textId="77777777" w:rsidR="00886A92" w:rsidRPr="001A03B2" w:rsidRDefault="00886A92" w:rsidP="00886A92">
      <w:pPr>
        <w:rPr>
          <w:color w:val="auto"/>
        </w:rPr>
      </w:pPr>
      <w:r w:rsidRPr="001A03B2">
        <w:rPr>
          <w:color w:val="auto"/>
        </w:rPr>
        <w:t xml:space="preserve">                    IPEndPoint ipe = new IPEndPoint(IPAddress.Parse("192.168.0.137"), 12000);</w:t>
      </w:r>
    </w:p>
    <w:p w14:paraId="74902982" w14:textId="77777777" w:rsidR="00886A92" w:rsidRPr="001A03B2" w:rsidRDefault="00886A92" w:rsidP="00886A92">
      <w:pPr>
        <w:rPr>
          <w:color w:val="auto"/>
        </w:rPr>
      </w:pPr>
      <w:r w:rsidRPr="001A03B2">
        <w:rPr>
          <w:color w:val="auto"/>
        </w:rPr>
        <w:lastRenderedPageBreak/>
        <w:t xml:space="preserve">                    Socket s = new Socket(ipe.AddressFamily, SocketType.Stream, ProtocolType.Tcp);</w:t>
      </w:r>
    </w:p>
    <w:p w14:paraId="599555B6" w14:textId="77777777" w:rsidR="00886A92" w:rsidRPr="001A03B2" w:rsidRDefault="00886A92" w:rsidP="00886A92">
      <w:pPr>
        <w:rPr>
          <w:color w:val="auto"/>
        </w:rPr>
      </w:pPr>
      <w:r w:rsidRPr="001A03B2">
        <w:rPr>
          <w:color w:val="auto"/>
        </w:rPr>
        <w:t xml:space="preserve">                    s.Connect(ipe);</w:t>
      </w:r>
    </w:p>
    <w:p w14:paraId="51062020" w14:textId="77777777" w:rsidR="00886A92" w:rsidRPr="001A03B2" w:rsidRDefault="00886A92" w:rsidP="00886A92">
      <w:pPr>
        <w:rPr>
          <w:color w:val="auto"/>
        </w:rPr>
      </w:pPr>
    </w:p>
    <w:p w14:paraId="730B52E0" w14:textId="77777777" w:rsidR="00886A92" w:rsidRPr="001A03B2" w:rsidRDefault="00886A92" w:rsidP="00886A92">
      <w:pPr>
        <w:rPr>
          <w:color w:val="auto"/>
        </w:rPr>
      </w:pPr>
      <w:r w:rsidRPr="001A03B2">
        <w:rPr>
          <w:color w:val="auto"/>
        </w:rPr>
        <w:t xml:space="preserve">                    byte[] buffer = new byte[200];</w:t>
      </w:r>
    </w:p>
    <w:p w14:paraId="147740C2" w14:textId="77777777" w:rsidR="00886A92" w:rsidRPr="001A03B2" w:rsidRDefault="00886A92" w:rsidP="00886A92">
      <w:pPr>
        <w:rPr>
          <w:color w:val="auto"/>
        </w:rPr>
      </w:pPr>
      <w:r w:rsidRPr="001A03B2">
        <w:rPr>
          <w:color w:val="auto"/>
        </w:rPr>
        <w:t xml:space="preserve">                    s.Receive(buffer);</w:t>
      </w:r>
    </w:p>
    <w:p w14:paraId="3DFBFCD0" w14:textId="77777777" w:rsidR="00886A92" w:rsidRPr="001A03B2" w:rsidRDefault="00886A92" w:rsidP="00886A92">
      <w:pPr>
        <w:rPr>
          <w:color w:val="auto"/>
        </w:rPr>
      </w:pPr>
      <w:r w:rsidRPr="001A03B2">
        <w:rPr>
          <w:color w:val="auto"/>
        </w:rPr>
        <w:t xml:space="preserve">                    string welcomeText = Encoding.ASCII.GetString(buffer);</w:t>
      </w:r>
    </w:p>
    <w:p w14:paraId="071E8318" w14:textId="77777777" w:rsidR="00886A92" w:rsidRPr="001A03B2" w:rsidRDefault="00886A92" w:rsidP="00886A92">
      <w:pPr>
        <w:rPr>
          <w:color w:val="auto"/>
        </w:rPr>
      </w:pPr>
      <w:r w:rsidRPr="001A03B2">
        <w:rPr>
          <w:color w:val="auto"/>
        </w:rPr>
        <w:t xml:space="preserve">                    Console.WriteLine(welcomeText);</w:t>
      </w:r>
    </w:p>
    <w:p w14:paraId="3897E6CB" w14:textId="77777777" w:rsidR="00886A92" w:rsidRPr="001A03B2" w:rsidRDefault="00886A92" w:rsidP="00886A92">
      <w:pPr>
        <w:rPr>
          <w:color w:val="auto"/>
        </w:rPr>
      </w:pPr>
    </w:p>
    <w:p w14:paraId="367DC0A1" w14:textId="77777777" w:rsidR="00886A92" w:rsidRPr="001A03B2" w:rsidRDefault="00886A92" w:rsidP="00886A92">
      <w:pPr>
        <w:rPr>
          <w:color w:val="auto"/>
        </w:rPr>
      </w:pPr>
      <w:r w:rsidRPr="001A03B2">
        <w:rPr>
          <w:color w:val="auto"/>
        </w:rPr>
        <w:t xml:space="preserve">                    string connectionText = "Connection Established\n";</w:t>
      </w:r>
    </w:p>
    <w:p w14:paraId="1153B3E3" w14:textId="77777777" w:rsidR="00886A92" w:rsidRPr="001A03B2" w:rsidRDefault="00886A92" w:rsidP="00886A92">
      <w:pPr>
        <w:rPr>
          <w:color w:val="auto"/>
        </w:rPr>
      </w:pPr>
      <w:r w:rsidRPr="001A03B2">
        <w:rPr>
          <w:color w:val="auto"/>
        </w:rPr>
        <w:t xml:space="preserve">                    Console.WriteLine(connectionText);</w:t>
      </w:r>
    </w:p>
    <w:p w14:paraId="5328C54F" w14:textId="77777777" w:rsidR="00886A92" w:rsidRPr="001A03B2" w:rsidRDefault="00886A92" w:rsidP="00886A92">
      <w:pPr>
        <w:rPr>
          <w:color w:val="auto"/>
        </w:rPr>
      </w:pPr>
      <w:r w:rsidRPr="001A03B2">
        <w:rPr>
          <w:color w:val="auto"/>
        </w:rPr>
        <w:t xml:space="preserve">                    byte[] bufferC = Encoding.ASCII.GetBytes(connectionText);</w:t>
      </w:r>
    </w:p>
    <w:p w14:paraId="5E264A3A" w14:textId="77777777" w:rsidR="00886A92" w:rsidRPr="001A03B2" w:rsidRDefault="00886A92" w:rsidP="00886A92">
      <w:pPr>
        <w:rPr>
          <w:color w:val="auto"/>
        </w:rPr>
      </w:pPr>
      <w:r w:rsidRPr="001A03B2">
        <w:rPr>
          <w:color w:val="auto"/>
        </w:rPr>
        <w:t xml:space="preserve">                    s.Send(bufferC);</w:t>
      </w:r>
    </w:p>
    <w:p w14:paraId="7DFA8DCD" w14:textId="77777777" w:rsidR="00886A92" w:rsidRPr="001A03B2" w:rsidRDefault="00886A92" w:rsidP="00886A92">
      <w:pPr>
        <w:rPr>
          <w:color w:val="auto"/>
        </w:rPr>
      </w:pPr>
    </w:p>
    <w:p w14:paraId="101EDF8C" w14:textId="77777777" w:rsidR="00886A92" w:rsidRPr="001A03B2" w:rsidRDefault="00886A92" w:rsidP="00886A92">
      <w:pPr>
        <w:rPr>
          <w:color w:val="auto"/>
        </w:rPr>
      </w:pPr>
      <w:r w:rsidRPr="001A03B2">
        <w:rPr>
          <w:color w:val="auto"/>
        </w:rPr>
        <w:t xml:space="preserve">                    Thread receiveThread = new Thread(() =&gt;</w:t>
      </w:r>
    </w:p>
    <w:p w14:paraId="0B72AAE5" w14:textId="77777777" w:rsidR="00886A92" w:rsidRPr="001A03B2" w:rsidRDefault="00886A92" w:rsidP="00886A92">
      <w:pPr>
        <w:rPr>
          <w:color w:val="auto"/>
        </w:rPr>
      </w:pPr>
      <w:r w:rsidRPr="001A03B2">
        <w:rPr>
          <w:color w:val="auto"/>
        </w:rPr>
        <w:t xml:space="preserve">                    {</w:t>
      </w:r>
    </w:p>
    <w:p w14:paraId="4912CD09" w14:textId="77777777" w:rsidR="00886A92" w:rsidRPr="001A03B2" w:rsidRDefault="00886A92" w:rsidP="00886A92">
      <w:pPr>
        <w:rPr>
          <w:color w:val="auto"/>
        </w:rPr>
      </w:pPr>
      <w:r w:rsidRPr="001A03B2">
        <w:rPr>
          <w:color w:val="auto"/>
        </w:rPr>
        <w:t xml:space="preserve">                        while (true)</w:t>
      </w:r>
    </w:p>
    <w:p w14:paraId="7150B4CC" w14:textId="77777777" w:rsidR="00886A92" w:rsidRPr="001A03B2" w:rsidRDefault="00886A92" w:rsidP="00886A92">
      <w:pPr>
        <w:rPr>
          <w:color w:val="auto"/>
        </w:rPr>
      </w:pPr>
      <w:r w:rsidRPr="001A03B2">
        <w:rPr>
          <w:color w:val="auto"/>
        </w:rPr>
        <w:t xml:space="preserve">                        {</w:t>
      </w:r>
    </w:p>
    <w:p w14:paraId="4034F0D8" w14:textId="77777777" w:rsidR="00886A92" w:rsidRPr="001A03B2" w:rsidRDefault="00886A92" w:rsidP="00886A92">
      <w:pPr>
        <w:rPr>
          <w:color w:val="auto"/>
        </w:rPr>
      </w:pPr>
      <w:r w:rsidRPr="001A03B2">
        <w:rPr>
          <w:color w:val="auto"/>
        </w:rPr>
        <w:t xml:space="preserve">                            byte[] buffer1 = new byte[200];</w:t>
      </w:r>
    </w:p>
    <w:p w14:paraId="4A085653" w14:textId="77777777" w:rsidR="00886A92" w:rsidRPr="001A03B2" w:rsidRDefault="00886A92" w:rsidP="00886A92">
      <w:pPr>
        <w:rPr>
          <w:color w:val="auto"/>
        </w:rPr>
      </w:pPr>
      <w:r w:rsidRPr="001A03B2">
        <w:rPr>
          <w:color w:val="auto"/>
        </w:rPr>
        <w:t xml:space="preserve">                            s.Receive(buffer1);</w:t>
      </w:r>
    </w:p>
    <w:p w14:paraId="3CE48F69" w14:textId="77777777" w:rsidR="00886A92" w:rsidRPr="001A03B2" w:rsidRDefault="00886A92" w:rsidP="00886A92">
      <w:pPr>
        <w:rPr>
          <w:color w:val="auto"/>
        </w:rPr>
      </w:pPr>
      <w:r w:rsidRPr="001A03B2">
        <w:rPr>
          <w:color w:val="auto"/>
        </w:rPr>
        <w:t xml:space="preserve">                            string msg1 = Encoding.ASCII.GetString(buffer1);</w:t>
      </w:r>
    </w:p>
    <w:p w14:paraId="275E8025" w14:textId="77777777" w:rsidR="00886A92" w:rsidRPr="001A03B2" w:rsidRDefault="00886A92" w:rsidP="00886A92">
      <w:pPr>
        <w:rPr>
          <w:color w:val="auto"/>
        </w:rPr>
      </w:pPr>
      <w:r w:rsidRPr="001A03B2">
        <w:rPr>
          <w:color w:val="auto"/>
        </w:rPr>
        <w:t xml:space="preserve">                            Console.WriteLine(msg1);</w:t>
      </w:r>
    </w:p>
    <w:p w14:paraId="6F66CC7A" w14:textId="77777777" w:rsidR="00886A92" w:rsidRPr="001A03B2" w:rsidRDefault="00886A92" w:rsidP="00886A92">
      <w:pPr>
        <w:rPr>
          <w:color w:val="auto"/>
        </w:rPr>
      </w:pPr>
      <w:r w:rsidRPr="001A03B2">
        <w:rPr>
          <w:color w:val="auto"/>
        </w:rPr>
        <w:t xml:space="preserve">                        }</w:t>
      </w:r>
    </w:p>
    <w:p w14:paraId="55BF57A2" w14:textId="77777777" w:rsidR="00886A92" w:rsidRPr="001A03B2" w:rsidRDefault="00886A92" w:rsidP="00886A92">
      <w:pPr>
        <w:rPr>
          <w:color w:val="auto"/>
        </w:rPr>
      </w:pPr>
      <w:r w:rsidRPr="001A03B2">
        <w:rPr>
          <w:color w:val="auto"/>
        </w:rPr>
        <w:t xml:space="preserve">                    });</w:t>
      </w:r>
    </w:p>
    <w:p w14:paraId="2891D0AC" w14:textId="77777777" w:rsidR="00886A92" w:rsidRPr="001A03B2" w:rsidRDefault="00886A92" w:rsidP="00886A92">
      <w:pPr>
        <w:rPr>
          <w:color w:val="auto"/>
        </w:rPr>
      </w:pPr>
      <w:r w:rsidRPr="001A03B2">
        <w:rPr>
          <w:color w:val="auto"/>
        </w:rPr>
        <w:t xml:space="preserve">                    receiveThread.Start();</w:t>
      </w:r>
    </w:p>
    <w:p w14:paraId="7CFF22C2" w14:textId="77777777" w:rsidR="00886A92" w:rsidRPr="001A03B2" w:rsidRDefault="00886A92" w:rsidP="00886A92">
      <w:pPr>
        <w:rPr>
          <w:color w:val="auto"/>
        </w:rPr>
      </w:pPr>
    </w:p>
    <w:p w14:paraId="62E5693B" w14:textId="77777777" w:rsidR="00886A92" w:rsidRPr="001A03B2" w:rsidRDefault="00886A92" w:rsidP="00886A92">
      <w:pPr>
        <w:rPr>
          <w:color w:val="auto"/>
        </w:rPr>
      </w:pPr>
      <w:r w:rsidRPr="001A03B2">
        <w:rPr>
          <w:color w:val="auto"/>
        </w:rPr>
        <w:lastRenderedPageBreak/>
        <w:t xml:space="preserve">                    int a = 1;</w:t>
      </w:r>
    </w:p>
    <w:p w14:paraId="1602E6E9" w14:textId="77777777" w:rsidR="00886A92" w:rsidRPr="001A03B2" w:rsidRDefault="00886A92" w:rsidP="00886A92">
      <w:pPr>
        <w:rPr>
          <w:color w:val="auto"/>
        </w:rPr>
      </w:pPr>
      <w:r w:rsidRPr="001A03B2">
        <w:rPr>
          <w:color w:val="auto"/>
        </w:rPr>
        <w:t xml:space="preserve">                    while (a != 0)</w:t>
      </w:r>
    </w:p>
    <w:p w14:paraId="08613065" w14:textId="77777777" w:rsidR="00886A92" w:rsidRPr="001A03B2" w:rsidRDefault="00886A92" w:rsidP="00886A92">
      <w:pPr>
        <w:rPr>
          <w:color w:val="auto"/>
        </w:rPr>
      </w:pPr>
      <w:r w:rsidRPr="001A03B2">
        <w:rPr>
          <w:color w:val="auto"/>
        </w:rPr>
        <w:t xml:space="preserve">                    {</w:t>
      </w:r>
    </w:p>
    <w:p w14:paraId="138A4B91" w14:textId="77777777" w:rsidR="00886A92" w:rsidRPr="001A03B2" w:rsidRDefault="00886A92" w:rsidP="00886A92">
      <w:pPr>
        <w:rPr>
          <w:color w:val="auto"/>
        </w:rPr>
      </w:pPr>
      <w:r w:rsidRPr="001A03B2">
        <w:rPr>
          <w:color w:val="auto"/>
        </w:rPr>
        <w:t xml:space="preserve">                        string msg2 = "MPI Client: " + Console.ReadLine();</w:t>
      </w:r>
    </w:p>
    <w:p w14:paraId="3B81A7FB" w14:textId="77777777" w:rsidR="00886A92" w:rsidRPr="001A03B2" w:rsidRDefault="00886A92" w:rsidP="00886A92">
      <w:pPr>
        <w:rPr>
          <w:color w:val="auto"/>
        </w:rPr>
      </w:pPr>
      <w:r w:rsidRPr="001A03B2">
        <w:rPr>
          <w:color w:val="auto"/>
        </w:rPr>
        <w:t xml:space="preserve">                        byte[] buffer2 = Encoding.ASCII.GetBytes(msg2);</w:t>
      </w:r>
    </w:p>
    <w:p w14:paraId="78162BC3" w14:textId="77777777" w:rsidR="00886A92" w:rsidRPr="001A03B2" w:rsidRDefault="00886A92" w:rsidP="00886A92">
      <w:pPr>
        <w:rPr>
          <w:color w:val="auto"/>
        </w:rPr>
      </w:pPr>
      <w:r w:rsidRPr="001A03B2">
        <w:rPr>
          <w:color w:val="auto"/>
        </w:rPr>
        <w:t xml:space="preserve">                        s.Send(buffer2);</w:t>
      </w:r>
    </w:p>
    <w:p w14:paraId="0599C10B" w14:textId="77777777" w:rsidR="00886A92" w:rsidRPr="001A03B2" w:rsidRDefault="00886A92" w:rsidP="00886A92">
      <w:pPr>
        <w:rPr>
          <w:color w:val="auto"/>
        </w:rPr>
      </w:pPr>
      <w:r w:rsidRPr="001A03B2">
        <w:rPr>
          <w:color w:val="auto"/>
        </w:rPr>
        <w:t xml:space="preserve">                    }</w:t>
      </w:r>
    </w:p>
    <w:p w14:paraId="768F775E" w14:textId="77777777" w:rsidR="00886A92" w:rsidRPr="001A03B2" w:rsidRDefault="00886A92" w:rsidP="00886A92">
      <w:pPr>
        <w:rPr>
          <w:color w:val="auto"/>
        </w:rPr>
      </w:pPr>
      <w:r w:rsidRPr="001A03B2">
        <w:rPr>
          <w:color w:val="auto"/>
        </w:rPr>
        <w:t xml:space="preserve">                }</w:t>
      </w:r>
    </w:p>
    <w:p w14:paraId="78E35013" w14:textId="77777777" w:rsidR="00886A92" w:rsidRPr="001A03B2" w:rsidRDefault="00886A92" w:rsidP="00886A92">
      <w:pPr>
        <w:rPr>
          <w:color w:val="auto"/>
        </w:rPr>
      </w:pPr>
      <w:r w:rsidRPr="001A03B2">
        <w:rPr>
          <w:color w:val="auto"/>
        </w:rPr>
        <w:t xml:space="preserve">            }</w:t>
      </w:r>
    </w:p>
    <w:p w14:paraId="4383DDB7" w14:textId="77777777" w:rsidR="00886A92" w:rsidRPr="001A03B2" w:rsidRDefault="00886A92" w:rsidP="00886A92">
      <w:pPr>
        <w:rPr>
          <w:color w:val="auto"/>
        </w:rPr>
      </w:pPr>
      <w:r w:rsidRPr="001A03B2">
        <w:rPr>
          <w:color w:val="auto"/>
        </w:rPr>
        <w:t xml:space="preserve">        }</w:t>
      </w:r>
    </w:p>
    <w:p w14:paraId="34DD9637" w14:textId="77777777" w:rsidR="00886A92" w:rsidRPr="001A03B2" w:rsidRDefault="00886A92" w:rsidP="00886A92">
      <w:pPr>
        <w:rPr>
          <w:color w:val="auto"/>
        </w:rPr>
      </w:pPr>
      <w:r w:rsidRPr="001A03B2">
        <w:rPr>
          <w:color w:val="auto"/>
        </w:rPr>
        <w:t xml:space="preserve">    }</w:t>
      </w:r>
    </w:p>
    <w:p w14:paraId="7BF88F9C" w14:textId="3D742EF7" w:rsidR="00886A92" w:rsidRPr="001A03B2" w:rsidRDefault="00886A92" w:rsidP="00886A92">
      <w:pPr>
        <w:rPr>
          <w:color w:val="auto"/>
        </w:rPr>
      </w:pPr>
      <w:r w:rsidRPr="001A03B2">
        <w:rPr>
          <w:color w:val="auto"/>
        </w:rPr>
        <w:t>}</w:t>
      </w:r>
    </w:p>
    <w:p w14:paraId="37DDC082" w14:textId="77777777" w:rsidR="00886A92" w:rsidRDefault="00886A92">
      <w:pPr>
        <w:rPr>
          <w:rFonts w:asciiTheme="majorHAnsi" w:eastAsiaTheme="majorEastAsia" w:hAnsiTheme="majorHAnsi" w:cstheme="majorBidi"/>
          <w:caps/>
          <w:color w:val="007789" w:themeColor="accent1" w:themeShade="BF"/>
          <w:sz w:val="32"/>
          <w:szCs w:val="32"/>
        </w:rPr>
      </w:pPr>
      <w:r>
        <w:rPr>
          <w:sz w:val="32"/>
          <w:szCs w:val="32"/>
        </w:rPr>
        <w:br w:type="page"/>
      </w:r>
    </w:p>
    <w:p w14:paraId="7F9A12AB" w14:textId="2D3A7D18" w:rsidR="008C528F" w:rsidRDefault="008C528F" w:rsidP="008C528F">
      <w:pPr>
        <w:pStyle w:val="Heading2"/>
        <w:jc w:val="both"/>
        <w:rPr>
          <w:sz w:val="32"/>
          <w:szCs w:val="32"/>
        </w:rPr>
      </w:pPr>
      <w:r>
        <w:rPr>
          <w:sz w:val="32"/>
          <w:szCs w:val="32"/>
        </w:rPr>
        <w:lastRenderedPageBreak/>
        <w:t>Relay/VPN Server</w:t>
      </w:r>
      <w:r w:rsidRPr="007F2EBA">
        <w:rPr>
          <w:sz w:val="32"/>
          <w:szCs w:val="32"/>
        </w:rPr>
        <w:t>:</w:t>
      </w:r>
    </w:p>
    <w:p w14:paraId="0506DCFD" w14:textId="77777777" w:rsidR="004858BB" w:rsidRPr="001A03B2" w:rsidRDefault="004858BB" w:rsidP="004858BB">
      <w:pPr>
        <w:rPr>
          <w:color w:val="auto"/>
        </w:rPr>
      </w:pPr>
      <w:r w:rsidRPr="001A03B2">
        <w:rPr>
          <w:color w:val="auto"/>
        </w:rPr>
        <w:t>using System;</w:t>
      </w:r>
    </w:p>
    <w:p w14:paraId="73587899" w14:textId="77777777" w:rsidR="004858BB" w:rsidRPr="001A03B2" w:rsidRDefault="004858BB" w:rsidP="004858BB">
      <w:pPr>
        <w:rPr>
          <w:color w:val="auto"/>
        </w:rPr>
      </w:pPr>
      <w:r w:rsidRPr="001A03B2">
        <w:rPr>
          <w:color w:val="auto"/>
        </w:rPr>
        <w:t>using System.IO;</w:t>
      </w:r>
    </w:p>
    <w:p w14:paraId="2417899C" w14:textId="77777777" w:rsidR="004858BB" w:rsidRPr="001A03B2" w:rsidRDefault="004858BB" w:rsidP="004858BB">
      <w:pPr>
        <w:rPr>
          <w:color w:val="auto"/>
        </w:rPr>
      </w:pPr>
      <w:r w:rsidRPr="001A03B2">
        <w:rPr>
          <w:color w:val="auto"/>
        </w:rPr>
        <w:t>using System.Net;</w:t>
      </w:r>
    </w:p>
    <w:p w14:paraId="3606DB3F" w14:textId="77777777" w:rsidR="004858BB" w:rsidRPr="001A03B2" w:rsidRDefault="004858BB" w:rsidP="004858BB">
      <w:pPr>
        <w:rPr>
          <w:color w:val="auto"/>
        </w:rPr>
      </w:pPr>
      <w:r w:rsidRPr="001A03B2">
        <w:rPr>
          <w:color w:val="auto"/>
        </w:rPr>
        <w:t>using System.Net.Sockets;</w:t>
      </w:r>
    </w:p>
    <w:p w14:paraId="4015D4DB" w14:textId="77777777" w:rsidR="004858BB" w:rsidRPr="001A03B2" w:rsidRDefault="004858BB" w:rsidP="004858BB">
      <w:pPr>
        <w:rPr>
          <w:color w:val="auto"/>
        </w:rPr>
      </w:pPr>
      <w:r w:rsidRPr="001A03B2">
        <w:rPr>
          <w:color w:val="auto"/>
        </w:rPr>
        <w:t>using System.Text;</w:t>
      </w:r>
    </w:p>
    <w:p w14:paraId="2093AEA7" w14:textId="77777777" w:rsidR="004858BB" w:rsidRPr="001A03B2" w:rsidRDefault="004858BB" w:rsidP="004858BB">
      <w:pPr>
        <w:rPr>
          <w:color w:val="auto"/>
        </w:rPr>
      </w:pPr>
      <w:r w:rsidRPr="001A03B2">
        <w:rPr>
          <w:color w:val="auto"/>
        </w:rPr>
        <w:t>using MPI;</w:t>
      </w:r>
    </w:p>
    <w:p w14:paraId="5C9FEF05" w14:textId="77777777" w:rsidR="004858BB" w:rsidRPr="001A03B2" w:rsidRDefault="004858BB" w:rsidP="004858BB">
      <w:pPr>
        <w:rPr>
          <w:color w:val="auto"/>
        </w:rPr>
      </w:pPr>
    </w:p>
    <w:p w14:paraId="7EA16F0D" w14:textId="77777777" w:rsidR="004858BB" w:rsidRPr="001A03B2" w:rsidRDefault="004858BB" w:rsidP="004858BB">
      <w:pPr>
        <w:rPr>
          <w:color w:val="auto"/>
        </w:rPr>
      </w:pPr>
      <w:r w:rsidRPr="001A03B2">
        <w:rPr>
          <w:color w:val="auto"/>
        </w:rPr>
        <w:t>namespace RelayServerMPI</w:t>
      </w:r>
    </w:p>
    <w:p w14:paraId="122E3691" w14:textId="77777777" w:rsidR="004858BB" w:rsidRPr="001A03B2" w:rsidRDefault="004858BB" w:rsidP="004858BB">
      <w:pPr>
        <w:rPr>
          <w:color w:val="auto"/>
        </w:rPr>
      </w:pPr>
      <w:r w:rsidRPr="001A03B2">
        <w:rPr>
          <w:color w:val="auto"/>
        </w:rPr>
        <w:t>{</w:t>
      </w:r>
    </w:p>
    <w:p w14:paraId="11F0216F" w14:textId="77777777" w:rsidR="004858BB" w:rsidRPr="001A03B2" w:rsidRDefault="004858BB" w:rsidP="004858BB">
      <w:pPr>
        <w:rPr>
          <w:color w:val="auto"/>
        </w:rPr>
      </w:pPr>
      <w:r w:rsidRPr="001A03B2">
        <w:rPr>
          <w:color w:val="auto"/>
        </w:rPr>
        <w:t xml:space="preserve">    internal class Program</w:t>
      </w:r>
    </w:p>
    <w:p w14:paraId="443F611D" w14:textId="77777777" w:rsidR="004858BB" w:rsidRPr="001A03B2" w:rsidRDefault="004858BB" w:rsidP="004858BB">
      <w:pPr>
        <w:rPr>
          <w:color w:val="auto"/>
        </w:rPr>
      </w:pPr>
      <w:r w:rsidRPr="001A03B2">
        <w:rPr>
          <w:color w:val="auto"/>
        </w:rPr>
        <w:t xml:space="preserve">    {</w:t>
      </w:r>
    </w:p>
    <w:p w14:paraId="4E7D5B71" w14:textId="77777777" w:rsidR="004858BB" w:rsidRPr="001A03B2" w:rsidRDefault="004858BB" w:rsidP="004858BB">
      <w:pPr>
        <w:rPr>
          <w:color w:val="auto"/>
        </w:rPr>
      </w:pPr>
      <w:r w:rsidRPr="001A03B2">
        <w:rPr>
          <w:color w:val="auto"/>
        </w:rPr>
        <w:t xml:space="preserve">        static void Main(string[] args)</w:t>
      </w:r>
    </w:p>
    <w:p w14:paraId="3A29E9F3" w14:textId="77777777" w:rsidR="004858BB" w:rsidRPr="001A03B2" w:rsidRDefault="004858BB" w:rsidP="004858BB">
      <w:pPr>
        <w:rPr>
          <w:color w:val="auto"/>
        </w:rPr>
      </w:pPr>
      <w:r w:rsidRPr="001A03B2">
        <w:rPr>
          <w:color w:val="auto"/>
        </w:rPr>
        <w:t xml:space="preserve">        {</w:t>
      </w:r>
    </w:p>
    <w:p w14:paraId="7500D854" w14:textId="77777777" w:rsidR="004858BB" w:rsidRPr="001A03B2" w:rsidRDefault="004858BB" w:rsidP="004858BB">
      <w:pPr>
        <w:rPr>
          <w:color w:val="auto"/>
        </w:rPr>
      </w:pPr>
      <w:r w:rsidRPr="001A03B2">
        <w:rPr>
          <w:color w:val="auto"/>
        </w:rPr>
        <w:t xml:space="preserve">            Console.WriteLine("=========================================");</w:t>
      </w:r>
    </w:p>
    <w:p w14:paraId="3C78128A" w14:textId="77777777" w:rsidR="004858BB" w:rsidRPr="001A03B2" w:rsidRDefault="004858BB" w:rsidP="004858BB">
      <w:pPr>
        <w:rPr>
          <w:color w:val="auto"/>
        </w:rPr>
      </w:pPr>
      <w:r w:rsidRPr="001A03B2">
        <w:rPr>
          <w:color w:val="auto"/>
        </w:rPr>
        <w:t xml:space="preserve">            Console.WriteLine("|\t\tRELAY SERVER\t\t|");</w:t>
      </w:r>
    </w:p>
    <w:p w14:paraId="656C1411" w14:textId="77777777" w:rsidR="004858BB" w:rsidRPr="001A03B2" w:rsidRDefault="004858BB" w:rsidP="004858BB">
      <w:pPr>
        <w:rPr>
          <w:color w:val="auto"/>
        </w:rPr>
      </w:pPr>
      <w:r w:rsidRPr="001A03B2">
        <w:rPr>
          <w:color w:val="auto"/>
        </w:rPr>
        <w:t xml:space="preserve">            Console.WriteLine("=========================================");</w:t>
      </w:r>
    </w:p>
    <w:p w14:paraId="7E4ACB81" w14:textId="77777777" w:rsidR="004858BB" w:rsidRPr="001A03B2" w:rsidRDefault="004858BB" w:rsidP="004858BB">
      <w:pPr>
        <w:rPr>
          <w:color w:val="auto"/>
        </w:rPr>
      </w:pPr>
    </w:p>
    <w:p w14:paraId="166E1352" w14:textId="77777777" w:rsidR="004858BB" w:rsidRPr="001A03B2" w:rsidRDefault="004858BB" w:rsidP="004858BB">
      <w:pPr>
        <w:rPr>
          <w:color w:val="auto"/>
        </w:rPr>
      </w:pPr>
      <w:r w:rsidRPr="001A03B2">
        <w:rPr>
          <w:color w:val="auto"/>
        </w:rPr>
        <w:t xml:space="preserve">            using (new MPI.Environment(ref args))</w:t>
      </w:r>
    </w:p>
    <w:p w14:paraId="17E7E338" w14:textId="77777777" w:rsidR="004858BB" w:rsidRPr="001A03B2" w:rsidRDefault="004858BB" w:rsidP="004858BB">
      <w:pPr>
        <w:rPr>
          <w:color w:val="auto"/>
        </w:rPr>
      </w:pPr>
      <w:r w:rsidRPr="001A03B2">
        <w:rPr>
          <w:color w:val="auto"/>
        </w:rPr>
        <w:t xml:space="preserve">            {</w:t>
      </w:r>
    </w:p>
    <w:p w14:paraId="36049830" w14:textId="77777777" w:rsidR="004858BB" w:rsidRPr="001A03B2" w:rsidRDefault="004858BB" w:rsidP="004858BB">
      <w:pPr>
        <w:rPr>
          <w:color w:val="auto"/>
        </w:rPr>
      </w:pPr>
      <w:r w:rsidRPr="001A03B2">
        <w:rPr>
          <w:color w:val="auto"/>
        </w:rPr>
        <w:t xml:space="preserve">                Intracommunicator world = Communicator.world;</w:t>
      </w:r>
    </w:p>
    <w:p w14:paraId="694F2FCB" w14:textId="77777777" w:rsidR="004858BB" w:rsidRPr="001A03B2" w:rsidRDefault="004858BB" w:rsidP="004858BB">
      <w:pPr>
        <w:rPr>
          <w:color w:val="auto"/>
        </w:rPr>
      </w:pPr>
    </w:p>
    <w:p w14:paraId="1DE96E18" w14:textId="77777777" w:rsidR="004858BB" w:rsidRPr="001A03B2" w:rsidRDefault="004858BB" w:rsidP="004858BB">
      <w:pPr>
        <w:rPr>
          <w:color w:val="auto"/>
        </w:rPr>
      </w:pPr>
      <w:r w:rsidRPr="001A03B2">
        <w:rPr>
          <w:color w:val="auto"/>
        </w:rPr>
        <w:t xml:space="preserve">                if (world.Rank == 0)</w:t>
      </w:r>
    </w:p>
    <w:p w14:paraId="1F313F0D" w14:textId="77777777" w:rsidR="004858BB" w:rsidRPr="001A03B2" w:rsidRDefault="004858BB" w:rsidP="004858BB">
      <w:pPr>
        <w:rPr>
          <w:color w:val="auto"/>
        </w:rPr>
      </w:pPr>
      <w:r w:rsidRPr="001A03B2">
        <w:rPr>
          <w:color w:val="auto"/>
        </w:rPr>
        <w:t xml:space="preserve">                {</w:t>
      </w:r>
    </w:p>
    <w:p w14:paraId="3F4C8F45" w14:textId="77777777" w:rsidR="004858BB" w:rsidRPr="001A03B2" w:rsidRDefault="004858BB" w:rsidP="004858BB">
      <w:pPr>
        <w:rPr>
          <w:color w:val="auto"/>
        </w:rPr>
      </w:pPr>
      <w:r w:rsidRPr="001A03B2">
        <w:rPr>
          <w:color w:val="auto"/>
        </w:rPr>
        <w:t xml:space="preserve">                    IPEndPoint ipe = new IPEndPoint(IPAddress.Parse("172.25.240.1"), 12000);</w:t>
      </w:r>
    </w:p>
    <w:p w14:paraId="772110B9" w14:textId="77777777" w:rsidR="004858BB" w:rsidRPr="001A03B2" w:rsidRDefault="004858BB" w:rsidP="004858BB">
      <w:pPr>
        <w:rPr>
          <w:color w:val="auto"/>
        </w:rPr>
      </w:pPr>
      <w:r w:rsidRPr="001A03B2">
        <w:rPr>
          <w:color w:val="auto"/>
        </w:rPr>
        <w:lastRenderedPageBreak/>
        <w:t xml:space="preserve">                    Socket s = new Socket(ipe.AddressFamily, SocketType.Stream, ProtocolType.Tcp);</w:t>
      </w:r>
    </w:p>
    <w:p w14:paraId="4A8B6E0F" w14:textId="77777777" w:rsidR="004858BB" w:rsidRPr="001A03B2" w:rsidRDefault="004858BB" w:rsidP="004858BB">
      <w:pPr>
        <w:rPr>
          <w:color w:val="auto"/>
        </w:rPr>
      </w:pPr>
      <w:r w:rsidRPr="001A03B2">
        <w:rPr>
          <w:color w:val="auto"/>
        </w:rPr>
        <w:t xml:space="preserve">                    s.Connect(ipe);</w:t>
      </w:r>
    </w:p>
    <w:p w14:paraId="620A222B" w14:textId="77777777" w:rsidR="004858BB" w:rsidRPr="001A03B2" w:rsidRDefault="004858BB" w:rsidP="004858BB">
      <w:pPr>
        <w:rPr>
          <w:color w:val="auto"/>
        </w:rPr>
      </w:pPr>
    </w:p>
    <w:p w14:paraId="39CDBAF7" w14:textId="77777777" w:rsidR="004858BB" w:rsidRPr="001A03B2" w:rsidRDefault="004858BB" w:rsidP="004858BB">
      <w:pPr>
        <w:rPr>
          <w:color w:val="auto"/>
        </w:rPr>
      </w:pPr>
      <w:r w:rsidRPr="001A03B2">
        <w:rPr>
          <w:color w:val="auto"/>
        </w:rPr>
        <w:t xml:space="preserve">                    IPEndPoint ipe2 = new IPEndPoint(IPAddress.Parse("172.25.240.1"), 12000);</w:t>
      </w:r>
    </w:p>
    <w:p w14:paraId="248A6C6D" w14:textId="77777777" w:rsidR="004858BB" w:rsidRPr="001A03B2" w:rsidRDefault="004858BB" w:rsidP="004858BB">
      <w:pPr>
        <w:rPr>
          <w:color w:val="auto"/>
        </w:rPr>
      </w:pPr>
      <w:r w:rsidRPr="001A03B2">
        <w:rPr>
          <w:color w:val="auto"/>
        </w:rPr>
        <w:t xml:space="preserve">                    Socket s2 = new Socket(ipe2.AddressFamily, SocketType.Stream, ProtocolType.Tcp);</w:t>
      </w:r>
    </w:p>
    <w:p w14:paraId="6D6E4B24" w14:textId="77777777" w:rsidR="004858BB" w:rsidRPr="001A03B2" w:rsidRDefault="004858BB" w:rsidP="004858BB">
      <w:pPr>
        <w:rPr>
          <w:color w:val="auto"/>
        </w:rPr>
      </w:pPr>
      <w:r w:rsidRPr="001A03B2">
        <w:rPr>
          <w:color w:val="auto"/>
        </w:rPr>
        <w:t xml:space="preserve">                    s2.Bind(ipe2);</w:t>
      </w:r>
    </w:p>
    <w:p w14:paraId="3B459119" w14:textId="77777777" w:rsidR="004858BB" w:rsidRPr="001A03B2" w:rsidRDefault="004858BB" w:rsidP="004858BB">
      <w:pPr>
        <w:rPr>
          <w:color w:val="auto"/>
        </w:rPr>
      </w:pPr>
      <w:r w:rsidRPr="001A03B2">
        <w:rPr>
          <w:color w:val="auto"/>
        </w:rPr>
        <w:t xml:space="preserve">                    s2.Listen(1);</w:t>
      </w:r>
    </w:p>
    <w:p w14:paraId="76DC5102" w14:textId="77777777" w:rsidR="004858BB" w:rsidRPr="001A03B2" w:rsidRDefault="004858BB" w:rsidP="004858BB">
      <w:pPr>
        <w:rPr>
          <w:color w:val="auto"/>
        </w:rPr>
      </w:pPr>
      <w:r w:rsidRPr="001A03B2">
        <w:rPr>
          <w:color w:val="auto"/>
        </w:rPr>
        <w:t xml:space="preserve">                    Socket c = s2.Accept();</w:t>
      </w:r>
    </w:p>
    <w:p w14:paraId="7D1CAD43" w14:textId="77777777" w:rsidR="004858BB" w:rsidRPr="001A03B2" w:rsidRDefault="004858BB" w:rsidP="004858BB">
      <w:pPr>
        <w:rPr>
          <w:color w:val="auto"/>
        </w:rPr>
      </w:pPr>
    </w:p>
    <w:p w14:paraId="502FE723" w14:textId="77777777" w:rsidR="004858BB" w:rsidRPr="001A03B2" w:rsidRDefault="004858BB" w:rsidP="004858BB">
      <w:pPr>
        <w:rPr>
          <w:color w:val="auto"/>
        </w:rPr>
      </w:pPr>
      <w:r w:rsidRPr="001A03B2">
        <w:rPr>
          <w:color w:val="auto"/>
        </w:rPr>
        <w:t xml:space="preserve">                    string logFileName = "message_log.txt";</w:t>
      </w:r>
    </w:p>
    <w:p w14:paraId="58C31709" w14:textId="77777777" w:rsidR="004858BB" w:rsidRPr="001A03B2" w:rsidRDefault="004858BB" w:rsidP="004858BB">
      <w:pPr>
        <w:rPr>
          <w:color w:val="auto"/>
        </w:rPr>
      </w:pPr>
      <w:r w:rsidRPr="001A03B2">
        <w:rPr>
          <w:color w:val="auto"/>
        </w:rPr>
        <w:t xml:space="preserve">                    int a = 1;</w:t>
      </w:r>
    </w:p>
    <w:p w14:paraId="4F578EA2" w14:textId="77777777" w:rsidR="004858BB" w:rsidRPr="001A03B2" w:rsidRDefault="004858BB" w:rsidP="004858BB">
      <w:pPr>
        <w:rPr>
          <w:color w:val="auto"/>
        </w:rPr>
      </w:pPr>
      <w:r w:rsidRPr="001A03B2">
        <w:rPr>
          <w:color w:val="auto"/>
        </w:rPr>
        <w:t xml:space="preserve">                    while (a != 0)</w:t>
      </w:r>
    </w:p>
    <w:p w14:paraId="6D07B8F0" w14:textId="77777777" w:rsidR="004858BB" w:rsidRPr="001A03B2" w:rsidRDefault="004858BB" w:rsidP="004858BB">
      <w:pPr>
        <w:rPr>
          <w:color w:val="auto"/>
        </w:rPr>
      </w:pPr>
      <w:r w:rsidRPr="001A03B2">
        <w:rPr>
          <w:color w:val="auto"/>
        </w:rPr>
        <w:t xml:space="preserve">                    {</w:t>
      </w:r>
    </w:p>
    <w:p w14:paraId="5C4EB217" w14:textId="77777777" w:rsidR="004858BB" w:rsidRPr="001A03B2" w:rsidRDefault="004858BB" w:rsidP="004858BB">
      <w:pPr>
        <w:rPr>
          <w:color w:val="auto"/>
        </w:rPr>
      </w:pPr>
      <w:r w:rsidRPr="001A03B2">
        <w:rPr>
          <w:color w:val="auto"/>
        </w:rPr>
        <w:t xml:space="preserve">                        byte[] buffer = new byte[200];</w:t>
      </w:r>
    </w:p>
    <w:p w14:paraId="52131391" w14:textId="77777777" w:rsidR="004858BB" w:rsidRPr="001A03B2" w:rsidRDefault="004858BB" w:rsidP="004858BB">
      <w:pPr>
        <w:rPr>
          <w:color w:val="auto"/>
        </w:rPr>
      </w:pPr>
      <w:r w:rsidRPr="001A03B2">
        <w:rPr>
          <w:color w:val="auto"/>
        </w:rPr>
        <w:t xml:space="preserve">                        s.Receive(buffer);</w:t>
      </w:r>
    </w:p>
    <w:p w14:paraId="40E27B24" w14:textId="77777777" w:rsidR="004858BB" w:rsidRPr="001A03B2" w:rsidRDefault="004858BB" w:rsidP="004858BB">
      <w:pPr>
        <w:rPr>
          <w:color w:val="auto"/>
        </w:rPr>
      </w:pPr>
      <w:r w:rsidRPr="001A03B2">
        <w:rPr>
          <w:color w:val="auto"/>
        </w:rPr>
        <w:t xml:space="preserve">                        string msg = Encoding.ASCII.GetString(buffer);</w:t>
      </w:r>
    </w:p>
    <w:p w14:paraId="4B9AE945" w14:textId="77777777" w:rsidR="004858BB" w:rsidRPr="001A03B2" w:rsidRDefault="004858BB" w:rsidP="004858BB">
      <w:pPr>
        <w:rPr>
          <w:color w:val="auto"/>
        </w:rPr>
      </w:pPr>
      <w:r w:rsidRPr="001A03B2">
        <w:rPr>
          <w:color w:val="auto"/>
        </w:rPr>
        <w:t xml:space="preserve">                        Console.WriteLine(msg);</w:t>
      </w:r>
    </w:p>
    <w:p w14:paraId="10F3EA10" w14:textId="77777777" w:rsidR="004858BB" w:rsidRPr="001A03B2" w:rsidRDefault="004858BB" w:rsidP="004858BB">
      <w:pPr>
        <w:rPr>
          <w:color w:val="auto"/>
        </w:rPr>
      </w:pPr>
      <w:r w:rsidRPr="001A03B2">
        <w:rPr>
          <w:color w:val="auto"/>
        </w:rPr>
        <w:t xml:space="preserve">                        LogMessage(logFileName, msg);</w:t>
      </w:r>
    </w:p>
    <w:p w14:paraId="78673429" w14:textId="77777777" w:rsidR="004858BB" w:rsidRPr="001A03B2" w:rsidRDefault="004858BB" w:rsidP="004858BB">
      <w:pPr>
        <w:rPr>
          <w:color w:val="auto"/>
        </w:rPr>
      </w:pPr>
    </w:p>
    <w:p w14:paraId="2A490C9F" w14:textId="77777777" w:rsidR="004858BB" w:rsidRPr="001A03B2" w:rsidRDefault="004858BB" w:rsidP="004858BB">
      <w:pPr>
        <w:rPr>
          <w:color w:val="auto"/>
        </w:rPr>
      </w:pPr>
      <w:r w:rsidRPr="001A03B2">
        <w:rPr>
          <w:color w:val="auto"/>
        </w:rPr>
        <w:t xml:space="preserve">                        string msg2 = msg;</w:t>
      </w:r>
    </w:p>
    <w:p w14:paraId="4F75EFD3" w14:textId="77777777" w:rsidR="004858BB" w:rsidRPr="001A03B2" w:rsidRDefault="004858BB" w:rsidP="004858BB">
      <w:pPr>
        <w:rPr>
          <w:color w:val="auto"/>
        </w:rPr>
      </w:pPr>
      <w:r w:rsidRPr="001A03B2">
        <w:rPr>
          <w:color w:val="auto"/>
        </w:rPr>
        <w:t xml:space="preserve">                        byte[] buffer2 = Encoding.ASCII.GetBytes(msg2);</w:t>
      </w:r>
    </w:p>
    <w:p w14:paraId="7A7E571A" w14:textId="77777777" w:rsidR="004858BB" w:rsidRPr="001A03B2" w:rsidRDefault="004858BB" w:rsidP="004858BB">
      <w:pPr>
        <w:rPr>
          <w:color w:val="auto"/>
        </w:rPr>
      </w:pPr>
      <w:r w:rsidRPr="001A03B2">
        <w:rPr>
          <w:color w:val="auto"/>
        </w:rPr>
        <w:t xml:space="preserve">                        c.Send(buffer2);</w:t>
      </w:r>
    </w:p>
    <w:p w14:paraId="5BE07E66" w14:textId="77777777" w:rsidR="004858BB" w:rsidRPr="001A03B2" w:rsidRDefault="004858BB" w:rsidP="004858BB">
      <w:pPr>
        <w:rPr>
          <w:color w:val="auto"/>
        </w:rPr>
      </w:pPr>
    </w:p>
    <w:p w14:paraId="4E5DF5EE" w14:textId="77777777" w:rsidR="004858BB" w:rsidRPr="001A03B2" w:rsidRDefault="004858BB" w:rsidP="004858BB">
      <w:pPr>
        <w:rPr>
          <w:color w:val="auto"/>
        </w:rPr>
      </w:pPr>
      <w:r w:rsidRPr="001A03B2">
        <w:rPr>
          <w:color w:val="auto"/>
        </w:rPr>
        <w:t xml:space="preserve">                        byte[] buffer3 = new byte[200];</w:t>
      </w:r>
    </w:p>
    <w:p w14:paraId="05B0945D" w14:textId="77777777" w:rsidR="004858BB" w:rsidRPr="001A03B2" w:rsidRDefault="004858BB" w:rsidP="004858BB">
      <w:pPr>
        <w:rPr>
          <w:color w:val="auto"/>
        </w:rPr>
      </w:pPr>
      <w:r w:rsidRPr="001A03B2">
        <w:rPr>
          <w:color w:val="auto"/>
        </w:rPr>
        <w:lastRenderedPageBreak/>
        <w:t xml:space="preserve">                        c.Receive(buffer3);</w:t>
      </w:r>
    </w:p>
    <w:p w14:paraId="623872A6" w14:textId="77777777" w:rsidR="004858BB" w:rsidRPr="001A03B2" w:rsidRDefault="004858BB" w:rsidP="004858BB">
      <w:pPr>
        <w:rPr>
          <w:color w:val="auto"/>
        </w:rPr>
      </w:pPr>
      <w:r w:rsidRPr="001A03B2">
        <w:rPr>
          <w:color w:val="auto"/>
        </w:rPr>
        <w:t xml:space="preserve">                        string msg3 = Encoding.ASCII.GetString(buffer3);</w:t>
      </w:r>
    </w:p>
    <w:p w14:paraId="2A93335B" w14:textId="77777777" w:rsidR="004858BB" w:rsidRPr="001A03B2" w:rsidRDefault="004858BB" w:rsidP="004858BB">
      <w:pPr>
        <w:rPr>
          <w:color w:val="auto"/>
        </w:rPr>
      </w:pPr>
      <w:r w:rsidRPr="001A03B2">
        <w:rPr>
          <w:color w:val="auto"/>
        </w:rPr>
        <w:t xml:space="preserve">                        Console.WriteLine(msg3);</w:t>
      </w:r>
    </w:p>
    <w:p w14:paraId="6C25F6DC" w14:textId="77777777" w:rsidR="004858BB" w:rsidRPr="001A03B2" w:rsidRDefault="004858BB" w:rsidP="004858BB">
      <w:pPr>
        <w:rPr>
          <w:color w:val="auto"/>
        </w:rPr>
      </w:pPr>
      <w:r w:rsidRPr="001A03B2">
        <w:rPr>
          <w:color w:val="auto"/>
        </w:rPr>
        <w:t xml:space="preserve">                        LogMessage(logFileName, msg3);</w:t>
      </w:r>
    </w:p>
    <w:p w14:paraId="077C36BC" w14:textId="77777777" w:rsidR="004858BB" w:rsidRPr="001A03B2" w:rsidRDefault="004858BB" w:rsidP="004858BB">
      <w:pPr>
        <w:rPr>
          <w:color w:val="auto"/>
        </w:rPr>
      </w:pPr>
    </w:p>
    <w:p w14:paraId="434C717C" w14:textId="77777777" w:rsidR="004858BB" w:rsidRPr="001A03B2" w:rsidRDefault="004858BB" w:rsidP="004858BB">
      <w:pPr>
        <w:rPr>
          <w:color w:val="auto"/>
        </w:rPr>
      </w:pPr>
      <w:r w:rsidRPr="001A03B2">
        <w:rPr>
          <w:color w:val="auto"/>
        </w:rPr>
        <w:t xml:space="preserve">                        string msg4 = msg3;</w:t>
      </w:r>
    </w:p>
    <w:p w14:paraId="66AA7BCF" w14:textId="77777777" w:rsidR="004858BB" w:rsidRPr="001A03B2" w:rsidRDefault="004858BB" w:rsidP="004858BB">
      <w:pPr>
        <w:rPr>
          <w:color w:val="auto"/>
        </w:rPr>
      </w:pPr>
      <w:r w:rsidRPr="001A03B2">
        <w:rPr>
          <w:color w:val="auto"/>
        </w:rPr>
        <w:t xml:space="preserve">                        byte[] buffer4 = Encoding.ASCII.GetBytes(msg4);</w:t>
      </w:r>
    </w:p>
    <w:p w14:paraId="355CA544" w14:textId="77777777" w:rsidR="004858BB" w:rsidRPr="001A03B2" w:rsidRDefault="004858BB" w:rsidP="004858BB">
      <w:pPr>
        <w:rPr>
          <w:color w:val="auto"/>
        </w:rPr>
      </w:pPr>
      <w:r w:rsidRPr="001A03B2">
        <w:rPr>
          <w:color w:val="auto"/>
        </w:rPr>
        <w:t xml:space="preserve">                        s.Send(buffer4);</w:t>
      </w:r>
    </w:p>
    <w:p w14:paraId="3E3CFF37" w14:textId="77777777" w:rsidR="004858BB" w:rsidRPr="001A03B2" w:rsidRDefault="004858BB" w:rsidP="004858BB">
      <w:pPr>
        <w:rPr>
          <w:color w:val="auto"/>
        </w:rPr>
      </w:pPr>
      <w:r w:rsidRPr="001A03B2">
        <w:rPr>
          <w:color w:val="auto"/>
        </w:rPr>
        <w:t xml:space="preserve">                    }</w:t>
      </w:r>
    </w:p>
    <w:p w14:paraId="4517AED5" w14:textId="77777777" w:rsidR="004858BB" w:rsidRPr="001A03B2" w:rsidRDefault="004858BB" w:rsidP="004858BB">
      <w:pPr>
        <w:rPr>
          <w:color w:val="auto"/>
        </w:rPr>
      </w:pPr>
      <w:r w:rsidRPr="001A03B2">
        <w:rPr>
          <w:color w:val="auto"/>
        </w:rPr>
        <w:t xml:space="preserve">                }</w:t>
      </w:r>
    </w:p>
    <w:p w14:paraId="389AF0A7" w14:textId="77777777" w:rsidR="004858BB" w:rsidRPr="001A03B2" w:rsidRDefault="004858BB" w:rsidP="004858BB">
      <w:pPr>
        <w:rPr>
          <w:color w:val="auto"/>
        </w:rPr>
      </w:pPr>
      <w:r w:rsidRPr="001A03B2">
        <w:rPr>
          <w:color w:val="auto"/>
        </w:rPr>
        <w:t xml:space="preserve">            }</w:t>
      </w:r>
    </w:p>
    <w:p w14:paraId="2B0F1741" w14:textId="77777777" w:rsidR="004858BB" w:rsidRPr="001A03B2" w:rsidRDefault="004858BB" w:rsidP="004858BB">
      <w:pPr>
        <w:rPr>
          <w:color w:val="auto"/>
        </w:rPr>
      </w:pPr>
      <w:r w:rsidRPr="001A03B2">
        <w:rPr>
          <w:color w:val="auto"/>
        </w:rPr>
        <w:t xml:space="preserve">        }</w:t>
      </w:r>
    </w:p>
    <w:p w14:paraId="7CFBD141" w14:textId="77777777" w:rsidR="004858BB" w:rsidRPr="001A03B2" w:rsidRDefault="004858BB" w:rsidP="004858BB">
      <w:pPr>
        <w:rPr>
          <w:color w:val="auto"/>
        </w:rPr>
      </w:pPr>
    </w:p>
    <w:p w14:paraId="6397B71A" w14:textId="77777777" w:rsidR="004858BB" w:rsidRPr="001A03B2" w:rsidRDefault="004858BB" w:rsidP="004858BB">
      <w:pPr>
        <w:rPr>
          <w:color w:val="auto"/>
        </w:rPr>
      </w:pPr>
      <w:r w:rsidRPr="001A03B2">
        <w:rPr>
          <w:color w:val="auto"/>
        </w:rPr>
        <w:t xml:space="preserve">        static void LogMessage(string fileName, string message)</w:t>
      </w:r>
    </w:p>
    <w:p w14:paraId="4E585076" w14:textId="77777777" w:rsidR="004858BB" w:rsidRPr="001A03B2" w:rsidRDefault="004858BB" w:rsidP="004858BB">
      <w:pPr>
        <w:rPr>
          <w:color w:val="auto"/>
        </w:rPr>
      </w:pPr>
      <w:r w:rsidRPr="001A03B2">
        <w:rPr>
          <w:color w:val="auto"/>
        </w:rPr>
        <w:t xml:space="preserve">        {</w:t>
      </w:r>
    </w:p>
    <w:p w14:paraId="2D13ADEA" w14:textId="77777777" w:rsidR="004858BB" w:rsidRPr="001A03B2" w:rsidRDefault="004858BB" w:rsidP="004858BB">
      <w:pPr>
        <w:rPr>
          <w:color w:val="auto"/>
        </w:rPr>
      </w:pPr>
      <w:r w:rsidRPr="001A03B2">
        <w:rPr>
          <w:color w:val="auto"/>
        </w:rPr>
        <w:t xml:space="preserve">            string logEntry = $"[{DateTime.Now}] - {message}";</w:t>
      </w:r>
    </w:p>
    <w:p w14:paraId="6703A4D3" w14:textId="77777777" w:rsidR="004858BB" w:rsidRPr="001A03B2" w:rsidRDefault="004858BB" w:rsidP="004858BB">
      <w:pPr>
        <w:rPr>
          <w:color w:val="auto"/>
        </w:rPr>
      </w:pPr>
    </w:p>
    <w:p w14:paraId="11D7230C" w14:textId="77777777" w:rsidR="004858BB" w:rsidRPr="001A03B2" w:rsidRDefault="004858BB" w:rsidP="004858BB">
      <w:pPr>
        <w:rPr>
          <w:color w:val="auto"/>
        </w:rPr>
      </w:pPr>
      <w:r w:rsidRPr="001A03B2">
        <w:rPr>
          <w:color w:val="auto"/>
        </w:rPr>
        <w:t xml:space="preserve">            try</w:t>
      </w:r>
    </w:p>
    <w:p w14:paraId="05684886" w14:textId="77777777" w:rsidR="004858BB" w:rsidRPr="001A03B2" w:rsidRDefault="004858BB" w:rsidP="004858BB">
      <w:pPr>
        <w:rPr>
          <w:color w:val="auto"/>
        </w:rPr>
      </w:pPr>
      <w:r w:rsidRPr="001A03B2">
        <w:rPr>
          <w:color w:val="auto"/>
        </w:rPr>
        <w:t xml:space="preserve">            {</w:t>
      </w:r>
    </w:p>
    <w:p w14:paraId="0CB2E2E6" w14:textId="77777777" w:rsidR="004858BB" w:rsidRPr="001A03B2" w:rsidRDefault="004858BB" w:rsidP="004858BB">
      <w:pPr>
        <w:rPr>
          <w:color w:val="auto"/>
        </w:rPr>
      </w:pPr>
      <w:r w:rsidRPr="001A03B2">
        <w:rPr>
          <w:color w:val="auto"/>
        </w:rPr>
        <w:t xml:space="preserve">                using (StreamWriter sw = File.AppendText(fileName))</w:t>
      </w:r>
    </w:p>
    <w:p w14:paraId="45B73718" w14:textId="77777777" w:rsidR="004858BB" w:rsidRPr="001A03B2" w:rsidRDefault="004858BB" w:rsidP="004858BB">
      <w:pPr>
        <w:rPr>
          <w:color w:val="auto"/>
        </w:rPr>
      </w:pPr>
      <w:r w:rsidRPr="001A03B2">
        <w:rPr>
          <w:color w:val="auto"/>
        </w:rPr>
        <w:t xml:space="preserve">                {</w:t>
      </w:r>
    </w:p>
    <w:p w14:paraId="20C96DA3" w14:textId="77777777" w:rsidR="004858BB" w:rsidRPr="001A03B2" w:rsidRDefault="004858BB" w:rsidP="004858BB">
      <w:pPr>
        <w:rPr>
          <w:color w:val="auto"/>
        </w:rPr>
      </w:pPr>
      <w:r w:rsidRPr="001A03B2">
        <w:rPr>
          <w:color w:val="auto"/>
        </w:rPr>
        <w:t xml:space="preserve">                    sw.WriteLine(logEntry);</w:t>
      </w:r>
    </w:p>
    <w:p w14:paraId="6A7FB87D" w14:textId="77777777" w:rsidR="004858BB" w:rsidRPr="001A03B2" w:rsidRDefault="004858BB" w:rsidP="004858BB">
      <w:pPr>
        <w:rPr>
          <w:color w:val="auto"/>
        </w:rPr>
      </w:pPr>
      <w:r w:rsidRPr="001A03B2">
        <w:rPr>
          <w:color w:val="auto"/>
        </w:rPr>
        <w:t xml:space="preserve">                }</w:t>
      </w:r>
    </w:p>
    <w:p w14:paraId="40D58F0B" w14:textId="77777777" w:rsidR="004858BB" w:rsidRPr="001A03B2" w:rsidRDefault="004858BB" w:rsidP="004858BB">
      <w:pPr>
        <w:rPr>
          <w:color w:val="auto"/>
        </w:rPr>
      </w:pPr>
      <w:r w:rsidRPr="001A03B2">
        <w:rPr>
          <w:color w:val="auto"/>
        </w:rPr>
        <w:t xml:space="preserve">            }</w:t>
      </w:r>
    </w:p>
    <w:p w14:paraId="5BDD6798" w14:textId="77777777" w:rsidR="004858BB" w:rsidRPr="001A03B2" w:rsidRDefault="004858BB" w:rsidP="004858BB">
      <w:pPr>
        <w:rPr>
          <w:color w:val="auto"/>
        </w:rPr>
      </w:pPr>
      <w:r w:rsidRPr="001A03B2">
        <w:rPr>
          <w:color w:val="auto"/>
        </w:rPr>
        <w:t xml:space="preserve">            catch (Exception ex)</w:t>
      </w:r>
    </w:p>
    <w:p w14:paraId="57DC20D0" w14:textId="77777777" w:rsidR="004858BB" w:rsidRPr="001A03B2" w:rsidRDefault="004858BB" w:rsidP="004858BB">
      <w:pPr>
        <w:rPr>
          <w:color w:val="auto"/>
        </w:rPr>
      </w:pPr>
      <w:r w:rsidRPr="001A03B2">
        <w:rPr>
          <w:color w:val="auto"/>
        </w:rPr>
        <w:t xml:space="preserve">            {</w:t>
      </w:r>
    </w:p>
    <w:p w14:paraId="32E3A94D" w14:textId="77777777" w:rsidR="004858BB" w:rsidRPr="001A03B2" w:rsidRDefault="004858BB" w:rsidP="004858BB">
      <w:pPr>
        <w:rPr>
          <w:color w:val="auto"/>
        </w:rPr>
      </w:pPr>
      <w:r w:rsidRPr="001A03B2">
        <w:rPr>
          <w:color w:val="auto"/>
        </w:rPr>
        <w:lastRenderedPageBreak/>
        <w:t xml:space="preserve">                Console.WriteLine($"Error writing to log file: {ex.Message}");</w:t>
      </w:r>
    </w:p>
    <w:p w14:paraId="62E2AB5D" w14:textId="77777777" w:rsidR="004858BB" w:rsidRPr="001A03B2" w:rsidRDefault="004858BB" w:rsidP="004858BB">
      <w:pPr>
        <w:rPr>
          <w:color w:val="auto"/>
        </w:rPr>
      </w:pPr>
      <w:r w:rsidRPr="001A03B2">
        <w:rPr>
          <w:color w:val="auto"/>
        </w:rPr>
        <w:t xml:space="preserve">            }</w:t>
      </w:r>
    </w:p>
    <w:p w14:paraId="2CD4F810" w14:textId="77777777" w:rsidR="004858BB" w:rsidRPr="001A03B2" w:rsidRDefault="004858BB" w:rsidP="004858BB">
      <w:pPr>
        <w:rPr>
          <w:color w:val="auto"/>
        </w:rPr>
      </w:pPr>
      <w:r w:rsidRPr="001A03B2">
        <w:rPr>
          <w:color w:val="auto"/>
        </w:rPr>
        <w:t xml:space="preserve">        }</w:t>
      </w:r>
    </w:p>
    <w:p w14:paraId="013D3929" w14:textId="77777777" w:rsidR="004858BB" w:rsidRPr="001A03B2" w:rsidRDefault="004858BB" w:rsidP="004858BB">
      <w:pPr>
        <w:rPr>
          <w:color w:val="auto"/>
        </w:rPr>
      </w:pPr>
      <w:r w:rsidRPr="001A03B2">
        <w:rPr>
          <w:color w:val="auto"/>
        </w:rPr>
        <w:t xml:space="preserve">    }</w:t>
      </w:r>
    </w:p>
    <w:p w14:paraId="7A8CE80B" w14:textId="24C687FA" w:rsidR="004858BB" w:rsidRPr="001A03B2" w:rsidRDefault="004858BB" w:rsidP="004858BB">
      <w:pPr>
        <w:rPr>
          <w:color w:val="auto"/>
        </w:rPr>
      </w:pPr>
      <w:r w:rsidRPr="001A03B2">
        <w:rPr>
          <w:color w:val="auto"/>
        </w:rPr>
        <w:t>}</w:t>
      </w:r>
    </w:p>
    <w:p w14:paraId="13581AE7" w14:textId="77777777" w:rsidR="008C528F" w:rsidRPr="008C528F" w:rsidRDefault="008C528F" w:rsidP="008C528F"/>
    <w:p w14:paraId="359BB430" w14:textId="77777777" w:rsidR="002305BD" w:rsidRPr="007F2EBA" w:rsidRDefault="002305BD" w:rsidP="00FD53BC">
      <w:pPr>
        <w:jc w:val="both"/>
        <w:rPr>
          <w:sz w:val="24"/>
          <w:szCs w:val="24"/>
        </w:rPr>
      </w:pPr>
    </w:p>
    <w:p w14:paraId="3FC93174" w14:textId="3FC9CA52" w:rsidR="00431A42" w:rsidRPr="007F2EBA" w:rsidRDefault="00431A42" w:rsidP="00C94FF9">
      <w:pPr>
        <w:pStyle w:val="ListParagraph"/>
        <w:jc w:val="both"/>
        <w:rPr>
          <w:sz w:val="24"/>
          <w:szCs w:val="24"/>
        </w:rPr>
      </w:pPr>
    </w:p>
    <w:sectPr w:rsidR="00431A42" w:rsidRPr="007F2EBA">
      <w:headerReference w:type="default" r:id="rId8"/>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5CA35" w14:textId="77777777" w:rsidR="000A5D51" w:rsidRDefault="000A5D51" w:rsidP="00C6554A">
      <w:pPr>
        <w:spacing w:before="0" w:after="0" w:line="240" w:lineRule="auto"/>
      </w:pPr>
      <w:r>
        <w:separator/>
      </w:r>
    </w:p>
  </w:endnote>
  <w:endnote w:type="continuationSeparator" w:id="0">
    <w:p w14:paraId="554AB802" w14:textId="77777777" w:rsidR="000A5D51" w:rsidRDefault="000A5D5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00A0B8" w:themeFill="accent1"/>
      <w:tblCellMar>
        <w:left w:w="115" w:type="dxa"/>
        <w:right w:w="115" w:type="dxa"/>
      </w:tblCellMar>
      <w:tblLook w:val="04A0" w:firstRow="1" w:lastRow="0" w:firstColumn="1" w:lastColumn="0" w:noHBand="0" w:noVBand="1"/>
    </w:tblPr>
    <w:tblGrid>
      <w:gridCol w:w="4320"/>
      <w:gridCol w:w="4320"/>
    </w:tblGrid>
    <w:tr w:rsidR="00837584" w14:paraId="2CDF2F4E" w14:textId="77777777">
      <w:tc>
        <w:tcPr>
          <w:tcW w:w="2500" w:type="pct"/>
          <w:shd w:val="clear" w:color="auto" w:fill="00A0B8" w:themeFill="accent1"/>
          <w:vAlign w:val="center"/>
        </w:tcPr>
        <w:p w14:paraId="470D14DD" w14:textId="350833EC" w:rsidR="00837584" w:rsidRDefault="00000000">
          <w:pPr>
            <w:pStyle w:val="Footer"/>
            <w:spacing w:before="80" w:after="80"/>
            <w:jc w:val="both"/>
            <w:rPr>
              <w:caps w:val="0"/>
              <w:color w:val="FFFFFF" w:themeColor="background1"/>
              <w:sz w:val="18"/>
              <w:szCs w:val="18"/>
            </w:rPr>
          </w:pPr>
          <w:sdt>
            <w:sdtPr>
              <w:rPr>
                <w:caps w:val="0"/>
                <w:color w:val="FFFFFF" w:themeColor="background1"/>
                <w:sz w:val="18"/>
                <w:szCs w:val="18"/>
              </w:rPr>
              <w:alias w:val="Title"/>
              <w:tag w:val=""/>
              <w:id w:val="-578829839"/>
              <w:placeholder>
                <w:docPart w:val="680ABD5548DB4959916852668ED9ABCE"/>
              </w:placeholder>
              <w:dataBinding w:prefixMappings="xmlns:ns0='http://purl.org/dc/elements/1.1/' xmlns:ns1='http://schemas.openxmlformats.org/package/2006/metadata/core-properties' " w:xpath="/ns1:coreProperties[1]/ns0:title[1]" w:storeItemID="{6C3C8BC8-F283-45AE-878A-BAB7291924A1}"/>
              <w:text/>
            </w:sdtPr>
            <w:sdtContent>
              <w:r w:rsidR="00837584">
                <w:rPr>
                  <w:caps w:val="0"/>
                  <w:color w:val="FFFFFF" w:themeColor="background1"/>
                  <w:sz w:val="18"/>
                  <w:szCs w:val="18"/>
                </w:rPr>
                <w:t>PROJECT REPORT</w:t>
              </w:r>
            </w:sdtContent>
          </w:sdt>
        </w:p>
      </w:tc>
      <w:tc>
        <w:tcPr>
          <w:tcW w:w="2500" w:type="pct"/>
          <w:shd w:val="clear" w:color="auto" w:fill="00A0B8" w:themeFill="accent1"/>
          <w:vAlign w:val="center"/>
        </w:tcPr>
        <w:sdt>
          <w:sdtPr>
            <w:rPr>
              <w:caps w:val="0"/>
              <w:color w:val="FFFFFF" w:themeColor="background1"/>
              <w:sz w:val="18"/>
              <w:szCs w:val="18"/>
            </w:rPr>
            <w:alias w:val="Author"/>
            <w:tag w:val=""/>
            <w:id w:val="-1822267932"/>
            <w:placeholder>
              <w:docPart w:val="D98DAE952BDD4BB29DD81EE99C9D9F34"/>
            </w:placeholder>
            <w:dataBinding w:prefixMappings="xmlns:ns0='http://purl.org/dc/elements/1.1/' xmlns:ns1='http://schemas.openxmlformats.org/package/2006/metadata/core-properties' " w:xpath="/ns1:coreProperties[1]/ns0:creator[1]" w:storeItemID="{6C3C8BC8-F283-45AE-878A-BAB7291924A1}"/>
            <w:text/>
          </w:sdtPr>
          <w:sdtContent>
            <w:p w14:paraId="5BE64B2F" w14:textId="664864D8" w:rsidR="00837584" w:rsidRDefault="009B5F76">
              <w:pPr>
                <w:pStyle w:val="Footer"/>
                <w:spacing w:before="80" w:after="80"/>
                <w:rPr>
                  <w:caps w:val="0"/>
                  <w:color w:val="FFFFFF" w:themeColor="background1"/>
                  <w:sz w:val="18"/>
                  <w:szCs w:val="18"/>
                </w:rPr>
              </w:pPr>
              <w:r>
                <w:rPr>
                  <w:caps w:val="0"/>
                  <w:color w:val="FFFFFF" w:themeColor="background1"/>
                  <w:sz w:val="18"/>
                  <w:szCs w:val="18"/>
                </w:rPr>
                <w:t>Parallel &amp; Distributed Computing</w:t>
              </w:r>
            </w:p>
          </w:sdtContent>
        </w:sdt>
      </w:tc>
    </w:tr>
  </w:tbl>
  <w:p w14:paraId="6F46D013" w14:textId="363C6C22" w:rsidR="009E2155" w:rsidRDefault="009E2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D0AAC" w14:textId="77777777" w:rsidR="000A5D51" w:rsidRDefault="000A5D51" w:rsidP="00C6554A">
      <w:pPr>
        <w:spacing w:before="0" w:after="0" w:line="240" w:lineRule="auto"/>
      </w:pPr>
      <w:r>
        <w:separator/>
      </w:r>
    </w:p>
  </w:footnote>
  <w:footnote w:type="continuationSeparator" w:id="0">
    <w:p w14:paraId="2FD1A069" w14:textId="77777777" w:rsidR="000A5D51" w:rsidRDefault="000A5D51"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17E2A" w14:textId="6D8DDCC0" w:rsidR="00837584" w:rsidRDefault="00837584">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65AA669" wp14:editId="0EAF034F">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77BACF" w14:textId="77777777" w:rsidR="00837584" w:rsidRDefault="00837584">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5AA669" id="Group 58"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00a0b8 [3204]" stroked="f" strokeweight="2pt">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877BACF" w14:textId="77777777" w:rsidR="00837584" w:rsidRDefault="00837584">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3F863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9E2995"/>
    <w:multiLevelType w:val="hybridMultilevel"/>
    <w:tmpl w:val="F1F03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71E7DDE"/>
    <w:multiLevelType w:val="hybridMultilevel"/>
    <w:tmpl w:val="10306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55651D"/>
    <w:multiLevelType w:val="hybridMultilevel"/>
    <w:tmpl w:val="D00E2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094B9E"/>
    <w:multiLevelType w:val="hybridMultilevel"/>
    <w:tmpl w:val="74A0A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CC4DC4"/>
    <w:multiLevelType w:val="hybridMultilevel"/>
    <w:tmpl w:val="D6FE8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7C66F7"/>
    <w:multiLevelType w:val="hybridMultilevel"/>
    <w:tmpl w:val="C91A8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A17A12"/>
    <w:multiLevelType w:val="hybridMultilevel"/>
    <w:tmpl w:val="8D825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9820C8"/>
    <w:multiLevelType w:val="hybridMultilevel"/>
    <w:tmpl w:val="9B22C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2305B"/>
    <w:multiLevelType w:val="hybridMultilevel"/>
    <w:tmpl w:val="B7A4C64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582008"/>
    <w:multiLevelType w:val="hybridMultilevel"/>
    <w:tmpl w:val="FFD66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C35EC4"/>
    <w:multiLevelType w:val="hybridMultilevel"/>
    <w:tmpl w:val="2BDC23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B76452A"/>
    <w:multiLevelType w:val="hybridMultilevel"/>
    <w:tmpl w:val="537AE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9F55E8"/>
    <w:multiLevelType w:val="hybridMultilevel"/>
    <w:tmpl w:val="C74A0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981BA1"/>
    <w:multiLevelType w:val="hybridMultilevel"/>
    <w:tmpl w:val="54A0E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205B52"/>
    <w:multiLevelType w:val="hybridMultilevel"/>
    <w:tmpl w:val="2BDC2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E33278"/>
    <w:multiLevelType w:val="hybridMultilevel"/>
    <w:tmpl w:val="A01E4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487CF0"/>
    <w:multiLevelType w:val="hybridMultilevel"/>
    <w:tmpl w:val="CC2E9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BF74C4"/>
    <w:multiLevelType w:val="hybridMultilevel"/>
    <w:tmpl w:val="9A3C6BA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F26E99"/>
    <w:multiLevelType w:val="hybridMultilevel"/>
    <w:tmpl w:val="D6FE8C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B414C04"/>
    <w:multiLevelType w:val="hybridMultilevel"/>
    <w:tmpl w:val="12280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4387926">
    <w:abstractNumId w:val="9"/>
  </w:num>
  <w:num w:numId="2" w16cid:durableId="1536649195">
    <w:abstractNumId w:val="8"/>
  </w:num>
  <w:num w:numId="3" w16cid:durableId="2018606211">
    <w:abstractNumId w:val="8"/>
  </w:num>
  <w:num w:numId="4" w16cid:durableId="2054386510">
    <w:abstractNumId w:val="9"/>
  </w:num>
  <w:num w:numId="5" w16cid:durableId="931007492">
    <w:abstractNumId w:val="23"/>
  </w:num>
  <w:num w:numId="6" w16cid:durableId="794638551">
    <w:abstractNumId w:val="10"/>
  </w:num>
  <w:num w:numId="7" w16cid:durableId="1281837115">
    <w:abstractNumId w:val="12"/>
  </w:num>
  <w:num w:numId="8" w16cid:durableId="1990669195">
    <w:abstractNumId w:val="7"/>
  </w:num>
  <w:num w:numId="9" w16cid:durableId="744453873">
    <w:abstractNumId w:val="6"/>
  </w:num>
  <w:num w:numId="10" w16cid:durableId="1592272368">
    <w:abstractNumId w:val="5"/>
  </w:num>
  <w:num w:numId="11" w16cid:durableId="1648588710">
    <w:abstractNumId w:val="4"/>
  </w:num>
  <w:num w:numId="12" w16cid:durableId="1433285437">
    <w:abstractNumId w:val="3"/>
  </w:num>
  <w:num w:numId="13" w16cid:durableId="2083871755">
    <w:abstractNumId w:val="2"/>
  </w:num>
  <w:num w:numId="14" w16cid:durableId="1194268481">
    <w:abstractNumId w:val="1"/>
  </w:num>
  <w:num w:numId="15" w16cid:durableId="1889149473">
    <w:abstractNumId w:val="0"/>
  </w:num>
  <w:num w:numId="16" w16cid:durableId="74478674">
    <w:abstractNumId w:val="18"/>
  </w:num>
  <w:num w:numId="17" w16cid:durableId="1160192551">
    <w:abstractNumId w:val="29"/>
  </w:num>
  <w:num w:numId="18" w16cid:durableId="33040520">
    <w:abstractNumId w:val="19"/>
  </w:num>
  <w:num w:numId="19" w16cid:durableId="1710379900">
    <w:abstractNumId w:val="32"/>
  </w:num>
  <w:num w:numId="20" w16cid:durableId="38290835">
    <w:abstractNumId w:val="28"/>
  </w:num>
  <w:num w:numId="21" w16cid:durableId="229773710">
    <w:abstractNumId w:val="15"/>
  </w:num>
  <w:num w:numId="22" w16cid:durableId="2130466258">
    <w:abstractNumId w:val="17"/>
  </w:num>
  <w:num w:numId="23" w16cid:durableId="228272012">
    <w:abstractNumId w:val="25"/>
  </w:num>
  <w:num w:numId="24" w16cid:durableId="795291476">
    <w:abstractNumId w:val="26"/>
  </w:num>
  <w:num w:numId="25" w16cid:durableId="1415738062">
    <w:abstractNumId w:val="14"/>
  </w:num>
  <w:num w:numId="26" w16cid:durableId="143204995">
    <w:abstractNumId w:val="16"/>
  </w:num>
  <w:num w:numId="27" w16cid:durableId="39865574">
    <w:abstractNumId w:val="24"/>
  </w:num>
  <w:num w:numId="28" w16cid:durableId="989401661">
    <w:abstractNumId w:val="27"/>
  </w:num>
  <w:num w:numId="29" w16cid:durableId="633170704">
    <w:abstractNumId w:val="31"/>
  </w:num>
  <w:num w:numId="30" w16cid:durableId="1387948856">
    <w:abstractNumId w:val="11"/>
  </w:num>
  <w:num w:numId="31" w16cid:durableId="1042679062">
    <w:abstractNumId w:val="21"/>
  </w:num>
  <w:num w:numId="32" w16cid:durableId="1379821865">
    <w:abstractNumId w:val="13"/>
  </w:num>
  <w:num w:numId="33" w16cid:durableId="1099253091">
    <w:abstractNumId w:val="22"/>
  </w:num>
  <w:num w:numId="34" w16cid:durableId="1852790964">
    <w:abstractNumId w:val="20"/>
  </w:num>
  <w:num w:numId="35" w16cid:durableId="159043241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A42"/>
    <w:rsid w:val="00006F33"/>
    <w:rsid w:val="00042E61"/>
    <w:rsid w:val="000747D9"/>
    <w:rsid w:val="000A5D51"/>
    <w:rsid w:val="000B0B66"/>
    <w:rsid w:val="000B1117"/>
    <w:rsid w:val="000D7D11"/>
    <w:rsid w:val="000F6931"/>
    <w:rsid w:val="00121AF8"/>
    <w:rsid w:val="00142F8F"/>
    <w:rsid w:val="001560C1"/>
    <w:rsid w:val="00174389"/>
    <w:rsid w:val="001A03B2"/>
    <w:rsid w:val="001C12AE"/>
    <w:rsid w:val="001E0C01"/>
    <w:rsid w:val="00201F61"/>
    <w:rsid w:val="002165A0"/>
    <w:rsid w:val="002255FC"/>
    <w:rsid w:val="0022591B"/>
    <w:rsid w:val="002305BD"/>
    <w:rsid w:val="0023088C"/>
    <w:rsid w:val="002554CD"/>
    <w:rsid w:val="00264590"/>
    <w:rsid w:val="00282056"/>
    <w:rsid w:val="002833F3"/>
    <w:rsid w:val="00293B83"/>
    <w:rsid w:val="002B4294"/>
    <w:rsid w:val="002C647D"/>
    <w:rsid w:val="00317666"/>
    <w:rsid w:val="00321C31"/>
    <w:rsid w:val="00323CA5"/>
    <w:rsid w:val="0032728B"/>
    <w:rsid w:val="00327E35"/>
    <w:rsid w:val="0033154C"/>
    <w:rsid w:val="00333D0D"/>
    <w:rsid w:val="00375B19"/>
    <w:rsid w:val="00392C0F"/>
    <w:rsid w:val="003A1AD5"/>
    <w:rsid w:val="003A4523"/>
    <w:rsid w:val="003B51E6"/>
    <w:rsid w:val="003E13C1"/>
    <w:rsid w:val="00402153"/>
    <w:rsid w:val="00431A42"/>
    <w:rsid w:val="00435932"/>
    <w:rsid w:val="0043597F"/>
    <w:rsid w:val="0044131A"/>
    <w:rsid w:val="0047615D"/>
    <w:rsid w:val="004858BB"/>
    <w:rsid w:val="004B2444"/>
    <w:rsid w:val="004C049F"/>
    <w:rsid w:val="004D03DD"/>
    <w:rsid w:val="004D2528"/>
    <w:rsid w:val="005000E2"/>
    <w:rsid w:val="00555937"/>
    <w:rsid w:val="005812E8"/>
    <w:rsid w:val="00597ECC"/>
    <w:rsid w:val="005A64E5"/>
    <w:rsid w:val="005D3026"/>
    <w:rsid w:val="005F2DC6"/>
    <w:rsid w:val="0062775B"/>
    <w:rsid w:val="006A3CE7"/>
    <w:rsid w:val="00703A74"/>
    <w:rsid w:val="00724EC0"/>
    <w:rsid w:val="00740267"/>
    <w:rsid w:val="0075333D"/>
    <w:rsid w:val="00756ABA"/>
    <w:rsid w:val="00763232"/>
    <w:rsid w:val="00763D2B"/>
    <w:rsid w:val="00772E08"/>
    <w:rsid w:val="007F2EBA"/>
    <w:rsid w:val="00821BA9"/>
    <w:rsid w:val="00827BF4"/>
    <w:rsid w:val="00837584"/>
    <w:rsid w:val="00853B82"/>
    <w:rsid w:val="00886A92"/>
    <w:rsid w:val="008C0177"/>
    <w:rsid w:val="008C528F"/>
    <w:rsid w:val="008F3881"/>
    <w:rsid w:val="00933A68"/>
    <w:rsid w:val="00972CD0"/>
    <w:rsid w:val="009824CF"/>
    <w:rsid w:val="009A54BE"/>
    <w:rsid w:val="009B5F76"/>
    <w:rsid w:val="009E2155"/>
    <w:rsid w:val="00A13AA4"/>
    <w:rsid w:val="00A920A4"/>
    <w:rsid w:val="00A93212"/>
    <w:rsid w:val="00AC6026"/>
    <w:rsid w:val="00AD0A57"/>
    <w:rsid w:val="00AE20B8"/>
    <w:rsid w:val="00B121D5"/>
    <w:rsid w:val="00B41722"/>
    <w:rsid w:val="00B6068E"/>
    <w:rsid w:val="00B62162"/>
    <w:rsid w:val="00BA5AA9"/>
    <w:rsid w:val="00BC07CB"/>
    <w:rsid w:val="00C15363"/>
    <w:rsid w:val="00C43EAF"/>
    <w:rsid w:val="00C6554A"/>
    <w:rsid w:val="00C87FA6"/>
    <w:rsid w:val="00C94FF9"/>
    <w:rsid w:val="00C9752B"/>
    <w:rsid w:val="00CB266A"/>
    <w:rsid w:val="00CB3268"/>
    <w:rsid w:val="00CD0FE1"/>
    <w:rsid w:val="00CE7AFE"/>
    <w:rsid w:val="00CF481A"/>
    <w:rsid w:val="00D1084C"/>
    <w:rsid w:val="00D5020F"/>
    <w:rsid w:val="00D54CE6"/>
    <w:rsid w:val="00D604C1"/>
    <w:rsid w:val="00D70227"/>
    <w:rsid w:val="00D85F43"/>
    <w:rsid w:val="00DA4288"/>
    <w:rsid w:val="00DE27B2"/>
    <w:rsid w:val="00E57B6A"/>
    <w:rsid w:val="00E7711C"/>
    <w:rsid w:val="00EC2A25"/>
    <w:rsid w:val="00ED7C44"/>
    <w:rsid w:val="00EE35CF"/>
    <w:rsid w:val="00F10DD2"/>
    <w:rsid w:val="00F84568"/>
    <w:rsid w:val="00F96096"/>
    <w:rsid w:val="00FA1556"/>
    <w:rsid w:val="00FA368D"/>
    <w:rsid w:val="00FD53BC"/>
    <w:rsid w:val="00FD6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7599F"/>
  <w15:chartTrackingRefBased/>
  <w15:docId w15:val="{A7ADBFE7-5715-4574-93D0-F526F08D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Strong">
    <w:name w:val="Strong"/>
    <w:basedOn w:val="DefaultParagraphFont"/>
    <w:uiPriority w:val="22"/>
    <w:qFormat/>
    <w:rsid w:val="00431A42"/>
    <w:rPr>
      <w:b/>
      <w:bCs/>
    </w:rPr>
  </w:style>
  <w:style w:type="paragraph" w:styleId="ListParagraph">
    <w:name w:val="List Paragraph"/>
    <w:basedOn w:val="Normal"/>
    <w:uiPriority w:val="34"/>
    <w:unhideWhenUsed/>
    <w:qFormat/>
    <w:rsid w:val="00431A42"/>
    <w:pPr>
      <w:ind w:left="720"/>
      <w:contextualSpacing/>
    </w:pPr>
  </w:style>
  <w:style w:type="paragraph" w:customStyle="1" w:styleId="90737EB9A62B4F178BEFEE02487B0703">
    <w:name w:val="90737EB9A62B4F178BEFEE02487B0703"/>
    <w:rsid w:val="00837584"/>
    <w:pPr>
      <w:spacing w:before="0" w:after="160" w:line="259" w:lineRule="auto"/>
    </w:pPr>
    <w:rPr>
      <w:rFonts w:eastAsiaTheme="minorEastAsia"/>
      <w:color w:val="auto"/>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0ABD5548DB4959916852668ED9ABCE"/>
        <w:category>
          <w:name w:val="General"/>
          <w:gallery w:val="placeholder"/>
        </w:category>
        <w:types>
          <w:type w:val="bbPlcHdr"/>
        </w:types>
        <w:behaviors>
          <w:behavior w:val="content"/>
        </w:behaviors>
        <w:guid w:val="{02249CB3-57AE-4699-9DCE-67BC4D98332F}"/>
      </w:docPartPr>
      <w:docPartBody>
        <w:p w:rsidR="00A1362F" w:rsidRDefault="00A1362F" w:rsidP="00A1362F">
          <w:pPr>
            <w:pStyle w:val="680ABD5548DB4959916852668ED9ABCE"/>
          </w:pPr>
          <w:bookmarkStart w:id="0" w:name="_GoBack"/>
          <w:bookmarkEnd w:id="0"/>
          <w:r>
            <w:rPr>
              <w:caps/>
              <w:color w:val="FFFFFF" w:themeColor="background1"/>
              <w:sz w:val="18"/>
              <w:szCs w:val="18"/>
            </w:rPr>
            <w:t>[Document title]</w:t>
          </w:r>
        </w:p>
      </w:docPartBody>
    </w:docPart>
    <w:docPart>
      <w:docPartPr>
        <w:name w:val="D98DAE952BDD4BB29DD81EE99C9D9F34"/>
        <w:category>
          <w:name w:val="General"/>
          <w:gallery w:val="placeholder"/>
        </w:category>
        <w:types>
          <w:type w:val="bbPlcHdr"/>
        </w:types>
        <w:behaviors>
          <w:behavior w:val="content"/>
        </w:behaviors>
        <w:guid w:val="{7CB9318F-A3F3-423F-8E1D-DE1795373915}"/>
      </w:docPartPr>
      <w:docPartBody>
        <w:p w:rsidR="00A1362F" w:rsidRDefault="00A1362F" w:rsidP="00A1362F">
          <w:pPr>
            <w:pStyle w:val="D98DAE952BDD4BB29DD81EE99C9D9F34"/>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16cid:durableId="190540504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62F"/>
    <w:rsid w:val="00A1362F"/>
    <w:rsid w:val="00E94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kern w:val="0"/>
      <w14:ligatures w14:val="none"/>
    </w:rPr>
  </w:style>
  <w:style w:type="paragraph" w:customStyle="1" w:styleId="680ABD5548DB4959916852668ED9ABCE">
    <w:name w:val="680ABD5548DB4959916852668ED9ABCE"/>
    <w:rsid w:val="00A1362F"/>
  </w:style>
  <w:style w:type="paragraph" w:customStyle="1" w:styleId="D98DAE952BDD4BB29DD81EE99C9D9F34">
    <w:name w:val="D98DAE952BDD4BB29DD81EE99C9D9F34"/>
    <w:rsid w:val="00A136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128</TotalTime>
  <Pages>26</Pages>
  <Words>3568</Words>
  <Characters>20341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Parallel &amp; Distributed Computing</dc:creator>
  <cp:keywords/>
  <dc:description/>
  <cp:lastModifiedBy>Nomir Nasir</cp:lastModifiedBy>
  <cp:revision>113</cp:revision>
  <dcterms:created xsi:type="dcterms:W3CDTF">2023-12-25T14:21:00Z</dcterms:created>
  <dcterms:modified xsi:type="dcterms:W3CDTF">2024-01-03T21:04:00Z</dcterms:modified>
</cp:coreProperties>
</file>